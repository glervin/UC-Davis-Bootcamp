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54F5" w14:textId="77777777" w:rsidR="00340281" w:rsidRDefault="00146884">
      <w:pPr>
        <w:pStyle w:val="Heading2"/>
        <w:rPr>
          <w:rFonts w:ascii="apple-system;BlinkMacSystemFont" w:hAnsi="apple-system;BlinkMacSystemFont"/>
          <w:b w:val="0"/>
          <w:color w:val="24292E"/>
        </w:rPr>
      </w:pPr>
      <w:r>
        <w:rPr>
          <w:rFonts w:ascii="apple-system;BlinkMacSystemFont" w:hAnsi="apple-system;BlinkMacSystemFont"/>
          <w:b w:val="0"/>
          <w:color w:val="24292E"/>
        </w:rPr>
        <w:t>Automated ELK Stack Deployment</w:t>
      </w:r>
    </w:p>
    <w:p w14:paraId="381BFC1E"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The files in this repository were used to configure the network depicted below.</w:t>
      </w:r>
    </w:p>
    <w:p w14:paraId="3DA7E28D" w14:textId="3EE4A38B" w:rsidR="00340281" w:rsidRDefault="0065773D">
      <w:pPr>
        <w:pStyle w:val="BodyText"/>
        <w:spacing w:after="219"/>
        <w:rPr>
          <w:color w:val="24292E"/>
        </w:rPr>
      </w:pPr>
      <w:r>
        <w:rPr>
          <w:noProof/>
        </w:rPr>
        <w:drawing>
          <wp:inline distT="0" distB="0" distL="0" distR="0" wp14:anchorId="21620FE9" wp14:editId="4A0910E5">
            <wp:extent cx="6332220" cy="527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5278755"/>
                    </a:xfrm>
                    <a:prstGeom prst="rect">
                      <a:avLst/>
                    </a:prstGeom>
                  </pic:spPr>
                </pic:pic>
              </a:graphicData>
            </a:graphic>
          </wp:inline>
        </w:drawing>
      </w:r>
      <w:r>
        <w:rPr>
          <w:noProof/>
          <w:color w:val="24292E"/>
        </w:rPr>
        <w:t xml:space="preserve"> </w:t>
      </w:r>
    </w:p>
    <w:p w14:paraId="6CAB00E7" w14:textId="6BC7B0D5"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 xml:space="preserve">These files have been tested and used to generate a live ELK deployment on Azure. They can be used to either recreate the entire deployment pictured above. Alternatively, select portions of the </w:t>
      </w:r>
      <w:r w:rsidR="00AA7157" w:rsidRPr="00001AEB">
        <w:rPr>
          <w:rFonts w:ascii="apple-system;BlinkMacSystemFont" w:hAnsi="apple-system;BlinkMacSystemFont"/>
          <w:color w:val="24292E"/>
          <w:sz w:val="22"/>
        </w:rPr>
        <w:t>__</w:t>
      </w:r>
      <w:r w:rsidR="005E2FB0" w:rsidRPr="00001AEB">
        <w:rPr>
          <w:rFonts w:ascii="apple-system;BlinkMacSystemFont" w:hAnsi="apple-system;BlinkMacSystemFont"/>
          <w:color w:val="24292E"/>
          <w:sz w:val="22"/>
        </w:rPr>
        <w:t>my-elk-playbook.yml</w:t>
      </w:r>
      <w:r w:rsidR="00AA7157" w:rsidRPr="00001AEB">
        <w:rPr>
          <w:rFonts w:ascii="apple-system;BlinkMacSystemFont" w:hAnsi="apple-system;BlinkMacSystemFont"/>
          <w:color w:val="24292E"/>
          <w:sz w:val="22"/>
        </w:rPr>
        <w:t>_</w:t>
      </w:r>
      <w:proofErr w:type="gramStart"/>
      <w:r w:rsidR="00AA7157" w:rsidRPr="00001AEB">
        <w:rPr>
          <w:rFonts w:ascii="apple-system;BlinkMacSystemFont" w:hAnsi="apple-system;BlinkMacSystemFont"/>
          <w:color w:val="24292E"/>
          <w:sz w:val="22"/>
        </w:rPr>
        <w:t>_</w:t>
      </w:r>
      <w:r w:rsidR="00E40A4D" w:rsidRPr="00001AEB">
        <w:rPr>
          <w:rFonts w:ascii="apple-system;BlinkMacSystemFont" w:hAnsi="apple-system;BlinkMacSystemFont"/>
          <w:color w:val="24292E"/>
          <w:sz w:val="22"/>
        </w:rPr>
        <w:t xml:space="preserve"> </w:t>
      </w:r>
      <w:r w:rsidR="005E2FB0" w:rsidRPr="00001AEB">
        <w:rPr>
          <w:rFonts w:ascii="apple-system;BlinkMacSystemFont" w:hAnsi="apple-system;BlinkMacSystemFont"/>
          <w:color w:val="24292E"/>
          <w:sz w:val="22"/>
        </w:rPr>
        <w:t xml:space="preserve"> </w:t>
      </w:r>
      <w:r w:rsidRPr="00001AEB">
        <w:rPr>
          <w:rFonts w:ascii="apple-system;BlinkMacSystemFont" w:hAnsi="apple-system;BlinkMacSystemFont"/>
          <w:color w:val="24292E"/>
          <w:sz w:val="22"/>
        </w:rPr>
        <w:t>file</w:t>
      </w:r>
      <w:proofErr w:type="gramEnd"/>
      <w:r>
        <w:rPr>
          <w:rFonts w:ascii="apple-system;BlinkMacSystemFont" w:hAnsi="apple-system;BlinkMacSystemFont"/>
          <w:color w:val="24292E"/>
          <w:sz w:val="22"/>
        </w:rPr>
        <w:t xml:space="preserve"> may be used to install only certain pieces of it, such as Filebeat.</w:t>
      </w:r>
    </w:p>
    <w:p w14:paraId="774E9B45" w14:textId="77777777" w:rsidR="00340281" w:rsidRDefault="00146884">
      <w:pPr>
        <w:pStyle w:val="BodyText"/>
        <w:numPr>
          <w:ilvl w:val="0"/>
          <w:numId w:val="1"/>
        </w:numPr>
        <w:tabs>
          <w:tab w:val="left" w:pos="707"/>
        </w:tabs>
        <w:spacing w:after="219"/>
      </w:pPr>
      <w:r>
        <w:rPr>
          <w:rStyle w:val="Emphasis"/>
          <w:rFonts w:ascii="apple-system;BlinkMacSystemFont" w:hAnsi="apple-system;BlinkMacSystemFont"/>
          <w:i w:val="0"/>
          <w:color w:val="24292E"/>
          <w:sz w:val="22"/>
        </w:rPr>
        <w:t>TODO: Enter the playbook file.</w:t>
      </w:r>
    </w:p>
    <w:p w14:paraId="1DA7A1ED"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This document contains the following details:</w:t>
      </w:r>
    </w:p>
    <w:p w14:paraId="42FBBE50" w14:textId="40B3712C" w:rsidR="00340281" w:rsidRDefault="00146884">
      <w:pPr>
        <w:pStyle w:val="BodyText"/>
        <w:numPr>
          <w:ilvl w:val="0"/>
          <w:numId w:val="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 xml:space="preserve">Description of the </w:t>
      </w:r>
      <w:r w:rsidR="005E2FB0">
        <w:rPr>
          <w:rFonts w:ascii="apple-system;BlinkMacSystemFont" w:hAnsi="apple-system;BlinkMacSystemFont"/>
          <w:color w:val="24292E"/>
          <w:sz w:val="22"/>
        </w:rPr>
        <w:t>Topology</w:t>
      </w:r>
    </w:p>
    <w:p w14:paraId="4EC0EC43" w14:textId="77777777" w:rsidR="00340281" w:rsidRDefault="00146884">
      <w:pPr>
        <w:pStyle w:val="BodyText"/>
        <w:numPr>
          <w:ilvl w:val="0"/>
          <w:numId w:val="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Access Policies</w:t>
      </w:r>
    </w:p>
    <w:p w14:paraId="5A34A114" w14:textId="77777777" w:rsidR="00340281" w:rsidRDefault="00146884">
      <w:pPr>
        <w:pStyle w:val="BodyText"/>
        <w:numPr>
          <w:ilvl w:val="0"/>
          <w:numId w:val="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ELK Configuration</w:t>
      </w:r>
    </w:p>
    <w:p w14:paraId="301454D5" w14:textId="77777777" w:rsidR="00340281" w:rsidRDefault="00146884">
      <w:pPr>
        <w:pStyle w:val="BodyText"/>
        <w:numPr>
          <w:ilvl w:val="1"/>
          <w:numId w:val="2"/>
        </w:numPr>
        <w:tabs>
          <w:tab w:val="left" w:pos="1414"/>
        </w:tabs>
        <w:spacing w:after="0"/>
        <w:rPr>
          <w:rFonts w:ascii="apple-system;BlinkMacSystemFont" w:hAnsi="apple-system;BlinkMacSystemFont"/>
          <w:color w:val="24292E"/>
          <w:sz w:val="22"/>
        </w:rPr>
      </w:pPr>
      <w:r>
        <w:rPr>
          <w:rFonts w:ascii="apple-system;BlinkMacSystemFont" w:hAnsi="apple-system;BlinkMacSystemFont"/>
          <w:color w:val="24292E"/>
          <w:sz w:val="22"/>
        </w:rPr>
        <w:lastRenderedPageBreak/>
        <w:t>Beats in Use</w:t>
      </w:r>
    </w:p>
    <w:p w14:paraId="17073DAF" w14:textId="77777777" w:rsidR="00340281" w:rsidRDefault="00146884">
      <w:pPr>
        <w:pStyle w:val="BodyText"/>
        <w:numPr>
          <w:ilvl w:val="1"/>
          <w:numId w:val="2"/>
        </w:numPr>
        <w:tabs>
          <w:tab w:val="left" w:pos="1414"/>
        </w:tabs>
        <w:spacing w:after="0"/>
        <w:rPr>
          <w:rFonts w:ascii="apple-system;BlinkMacSystemFont" w:hAnsi="apple-system;BlinkMacSystemFont"/>
          <w:color w:val="24292E"/>
          <w:sz w:val="22"/>
        </w:rPr>
      </w:pPr>
      <w:r>
        <w:rPr>
          <w:rFonts w:ascii="apple-system;BlinkMacSystemFont" w:hAnsi="apple-system;BlinkMacSystemFont"/>
          <w:color w:val="24292E"/>
          <w:sz w:val="22"/>
        </w:rPr>
        <w:t>Machines Being Monitored</w:t>
      </w:r>
    </w:p>
    <w:p w14:paraId="0BD60EEF" w14:textId="77777777" w:rsidR="00340281" w:rsidRDefault="00146884">
      <w:pPr>
        <w:pStyle w:val="BodyText"/>
        <w:numPr>
          <w:ilvl w:val="0"/>
          <w:numId w:val="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How to Use the Ansible Build</w:t>
      </w:r>
    </w:p>
    <w:p w14:paraId="2E07AEAF" w14:textId="77777777" w:rsidR="00340281" w:rsidRDefault="00146884">
      <w:pPr>
        <w:pStyle w:val="Heading3"/>
        <w:spacing w:before="329" w:after="219" w:line="300" w:lineRule="auto"/>
        <w:rPr>
          <w:rFonts w:ascii="apple-system;BlinkMacSystemFont" w:hAnsi="apple-system;BlinkMacSystemFont"/>
          <w:b w:val="0"/>
          <w:color w:val="24292E"/>
        </w:rPr>
      </w:pPr>
      <w:bookmarkStart w:id="0" w:name="user-content-description-of-the-topology"/>
      <w:bookmarkEnd w:id="0"/>
      <w:r>
        <w:rPr>
          <w:rFonts w:ascii="apple-system;BlinkMacSystemFont" w:hAnsi="apple-system;BlinkMacSystemFont"/>
          <w:b w:val="0"/>
          <w:color w:val="24292E"/>
        </w:rPr>
        <w:t>Description of the Topology</w:t>
      </w:r>
    </w:p>
    <w:p w14:paraId="77C52A77"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The main purpose of this network is to expose a load-balanced and monitored instance of DVWA, the D*</w:t>
      </w:r>
      <w:proofErr w:type="spellStart"/>
      <w:r>
        <w:rPr>
          <w:rFonts w:ascii="apple-system;BlinkMacSystemFont" w:hAnsi="apple-system;BlinkMacSystemFont"/>
          <w:color w:val="24292E"/>
          <w:sz w:val="22"/>
        </w:rPr>
        <w:t>mn</w:t>
      </w:r>
      <w:proofErr w:type="spellEnd"/>
      <w:r>
        <w:rPr>
          <w:rFonts w:ascii="apple-system;BlinkMacSystemFont" w:hAnsi="apple-system;BlinkMacSystemFont"/>
          <w:color w:val="24292E"/>
          <w:sz w:val="22"/>
        </w:rPr>
        <w:t xml:space="preserve"> Vulnerable Web Application.</w:t>
      </w:r>
    </w:p>
    <w:p w14:paraId="61FB0E97" w14:textId="25A427BF"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 xml:space="preserve">Load balancing ensures that the application will be highly </w:t>
      </w:r>
      <w:r w:rsidR="001A3C17">
        <w:rPr>
          <w:rFonts w:ascii="apple-system;BlinkMacSystemFont" w:hAnsi="apple-system;BlinkMacSystemFont"/>
          <w:color w:val="24292E"/>
          <w:sz w:val="22"/>
          <w:u w:val="single"/>
        </w:rPr>
        <w:t>__</w:t>
      </w:r>
      <w:r w:rsidR="00401059">
        <w:rPr>
          <w:rFonts w:ascii="apple-system;BlinkMacSystemFont" w:hAnsi="apple-system;BlinkMacSystemFont"/>
          <w:color w:val="24292E"/>
          <w:sz w:val="22"/>
          <w:u w:val="single"/>
        </w:rPr>
        <w:t>protective</w:t>
      </w:r>
      <w:r w:rsidR="001A3C17">
        <w:rPr>
          <w:rFonts w:ascii="apple-system;BlinkMacSystemFont" w:hAnsi="apple-system;BlinkMacSystemFont"/>
          <w:color w:val="24292E"/>
          <w:sz w:val="22"/>
          <w:u w:val="single"/>
        </w:rPr>
        <w:t>__</w:t>
      </w:r>
      <w:r w:rsidRPr="005E2FB0">
        <w:rPr>
          <w:rFonts w:ascii="apple-system;BlinkMacSystemFont" w:hAnsi="apple-system;BlinkMacSystemFont"/>
          <w:color w:val="24292E"/>
          <w:sz w:val="22"/>
          <w:u w:val="single"/>
        </w:rPr>
        <w:t>,</w:t>
      </w:r>
      <w:r>
        <w:rPr>
          <w:rFonts w:ascii="apple-system;BlinkMacSystemFont" w:hAnsi="apple-system;BlinkMacSystemFont"/>
          <w:color w:val="24292E"/>
          <w:sz w:val="22"/>
        </w:rPr>
        <w:t xml:space="preserve"> in addition to restricting </w:t>
      </w:r>
      <w:r w:rsidR="001A3C17" w:rsidRPr="001A3C17">
        <w:rPr>
          <w:rFonts w:ascii="apple-system;BlinkMacSystemFont" w:hAnsi="apple-system;BlinkMacSystemFont"/>
          <w:color w:val="24292E"/>
          <w:sz w:val="22"/>
          <w:u w:val="single"/>
        </w:rPr>
        <w:t>__</w:t>
      </w:r>
      <w:r w:rsidR="005E165B" w:rsidRPr="001A3C17">
        <w:rPr>
          <w:rFonts w:ascii="apple-system;BlinkMacSystemFont" w:hAnsi="apple-system;BlinkMacSystemFont"/>
          <w:color w:val="24292E"/>
          <w:sz w:val="22"/>
          <w:u w:val="single"/>
        </w:rPr>
        <w:t>inbound</w:t>
      </w:r>
      <w:r w:rsidR="005E165B">
        <w:rPr>
          <w:rFonts w:ascii="apple-system;BlinkMacSystemFont" w:hAnsi="apple-system;BlinkMacSystemFont"/>
          <w:color w:val="24292E"/>
          <w:sz w:val="22"/>
        </w:rPr>
        <w:t xml:space="preserve"> </w:t>
      </w:r>
      <w:r w:rsidR="005E165B">
        <w:rPr>
          <w:rFonts w:ascii="apple-system;BlinkMacSystemFont" w:hAnsi="apple-system;BlinkMacSystemFont"/>
          <w:color w:val="24292E"/>
          <w:sz w:val="22"/>
          <w:u w:val="single"/>
        </w:rPr>
        <w:t>t</w:t>
      </w:r>
      <w:r w:rsidR="005E165B" w:rsidRPr="005E2FB0">
        <w:rPr>
          <w:rFonts w:ascii="apple-system;BlinkMacSystemFont" w:hAnsi="apple-system;BlinkMacSystemFont"/>
          <w:color w:val="24292E"/>
          <w:sz w:val="22"/>
          <w:u w:val="single"/>
        </w:rPr>
        <w:t>raffic</w:t>
      </w:r>
      <w:r w:rsidR="001A3C17">
        <w:rPr>
          <w:rFonts w:ascii="apple-system;BlinkMacSystemFont" w:hAnsi="apple-system;BlinkMacSystemFont"/>
          <w:color w:val="24292E"/>
          <w:sz w:val="22"/>
          <w:u w:val="single"/>
        </w:rPr>
        <w:t>__</w:t>
      </w:r>
      <w:r>
        <w:rPr>
          <w:rFonts w:ascii="apple-system;BlinkMacSystemFont" w:hAnsi="apple-system;BlinkMacSystemFont"/>
          <w:color w:val="24292E"/>
          <w:sz w:val="22"/>
        </w:rPr>
        <w:t xml:space="preserve"> to the network.</w:t>
      </w:r>
    </w:p>
    <w:p w14:paraId="24457830" w14:textId="31F85BE1" w:rsidR="0025034A" w:rsidRPr="0025034A" w:rsidRDefault="00146884">
      <w:pPr>
        <w:pStyle w:val="BodyText"/>
        <w:numPr>
          <w:ilvl w:val="0"/>
          <w:numId w:val="3"/>
        </w:numPr>
        <w:tabs>
          <w:tab w:val="left" w:pos="707"/>
        </w:tabs>
        <w:spacing w:after="219"/>
        <w:rPr>
          <w:rStyle w:val="Emphasis"/>
          <w:i w:val="0"/>
          <w:iCs w:val="0"/>
        </w:rPr>
      </w:pPr>
      <w:r>
        <w:rPr>
          <w:rStyle w:val="Emphasis"/>
          <w:rFonts w:ascii="apple-system;BlinkMacSystemFont" w:hAnsi="apple-system;BlinkMacSystemFont"/>
          <w:i w:val="0"/>
          <w:color w:val="24292E"/>
          <w:sz w:val="22"/>
        </w:rPr>
        <w:t xml:space="preserve">TODO: What aspect of security do load balancers protect? </w:t>
      </w:r>
      <w:r w:rsidR="0025034A">
        <w:rPr>
          <w:rStyle w:val="Emphasis"/>
          <w:rFonts w:ascii="apple-system;BlinkMacSystemFont" w:hAnsi="apple-system;BlinkMacSystemFont"/>
          <w:i w:val="0"/>
          <w:color w:val="24292E"/>
          <w:sz w:val="22"/>
        </w:rPr>
        <w:t xml:space="preserve">It protects servers form overloading and, possibly, breaking down. The load balancer is there to redirect traffic incase on the servers go down. </w:t>
      </w:r>
    </w:p>
    <w:p w14:paraId="776B9E54" w14:textId="554B8752" w:rsidR="00340281" w:rsidRDefault="00146884">
      <w:pPr>
        <w:pStyle w:val="BodyText"/>
        <w:numPr>
          <w:ilvl w:val="0"/>
          <w:numId w:val="3"/>
        </w:numPr>
        <w:tabs>
          <w:tab w:val="left" w:pos="707"/>
        </w:tabs>
        <w:spacing w:after="219"/>
      </w:pPr>
      <w:r>
        <w:rPr>
          <w:rStyle w:val="Emphasis"/>
          <w:rFonts w:ascii="apple-system;BlinkMacSystemFont" w:hAnsi="apple-system;BlinkMacSystemFont"/>
          <w:i w:val="0"/>
          <w:color w:val="24292E"/>
          <w:sz w:val="22"/>
        </w:rPr>
        <w:t>What is the advantage of a jump box?</w:t>
      </w:r>
      <w:r w:rsidR="0025034A">
        <w:rPr>
          <w:rStyle w:val="Emphasis"/>
          <w:rFonts w:ascii="apple-system;BlinkMacSystemFont" w:hAnsi="apple-system;BlinkMacSystemFont"/>
          <w:i w:val="0"/>
          <w:color w:val="24292E"/>
          <w:sz w:val="22"/>
        </w:rPr>
        <w:t xml:space="preserve"> The jump box prevents the VM from being exposed to the public and makes it the point of entry when connecting with a Remote Desktop</w:t>
      </w:r>
    </w:p>
    <w:p w14:paraId="76A5F6CC" w14:textId="043A80A2"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Integrating an ELK server allows users to easily monitor the vulnerable VMs for changes to the __</w:t>
      </w:r>
      <w:r w:rsidR="005E2FB0" w:rsidRPr="0025034A">
        <w:rPr>
          <w:rFonts w:ascii="apple-system;BlinkMacSystemFont" w:hAnsi="apple-system;BlinkMacSystemFont"/>
          <w:color w:val="24292E"/>
          <w:sz w:val="22"/>
          <w:u w:val="single"/>
        </w:rPr>
        <w:t>logs</w:t>
      </w:r>
      <w:r w:rsidR="000902DD">
        <w:rPr>
          <w:rFonts w:ascii="apple-system;BlinkMacSystemFont" w:hAnsi="apple-system;BlinkMacSystemFont"/>
          <w:color w:val="24292E"/>
          <w:sz w:val="22"/>
          <w:u w:val="single"/>
        </w:rPr>
        <w:t xml:space="preserve"> and files</w:t>
      </w:r>
      <w:r w:rsidR="002B15B9">
        <w:rPr>
          <w:rFonts w:ascii="apple-system;BlinkMacSystemFont" w:hAnsi="apple-system;BlinkMacSystemFont"/>
          <w:color w:val="24292E"/>
          <w:sz w:val="22"/>
          <w:u w:val="single"/>
        </w:rPr>
        <w:t xml:space="preserve"> of the VMs</w:t>
      </w:r>
      <w:r>
        <w:rPr>
          <w:rFonts w:ascii="apple-system;BlinkMacSystemFont" w:hAnsi="apple-system;BlinkMacSystemFont"/>
          <w:color w:val="24292E"/>
          <w:sz w:val="22"/>
        </w:rPr>
        <w:t>___ and system __</w:t>
      </w:r>
      <w:r w:rsidR="00677FB8">
        <w:rPr>
          <w:rFonts w:ascii="apple-system;BlinkMacSystemFont" w:hAnsi="apple-system;BlinkMacSystemFont"/>
          <w:color w:val="24292E"/>
          <w:sz w:val="22"/>
          <w:u w:val="single"/>
        </w:rPr>
        <w:t>traffic</w:t>
      </w:r>
      <w:r>
        <w:rPr>
          <w:rFonts w:ascii="apple-system;BlinkMacSystemFont" w:hAnsi="apple-system;BlinkMacSystemFont"/>
          <w:color w:val="24292E"/>
          <w:sz w:val="22"/>
        </w:rPr>
        <w:t>___.</w:t>
      </w:r>
    </w:p>
    <w:p w14:paraId="1A600C53" w14:textId="77777777" w:rsidR="00677FB8" w:rsidRDefault="00146884" w:rsidP="00677FB8">
      <w:pPr>
        <w:pStyle w:val="BodyText"/>
        <w:numPr>
          <w:ilvl w:val="0"/>
          <w:numId w:val="4"/>
        </w:numPr>
        <w:tabs>
          <w:tab w:val="left" w:pos="707"/>
        </w:tabs>
        <w:spacing w:after="219"/>
        <w:rPr>
          <w:rStyle w:val="Emphasis"/>
          <w:i w:val="0"/>
          <w:iCs w:val="0"/>
        </w:rPr>
      </w:pPr>
      <w:r>
        <w:rPr>
          <w:rStyle w:val="Emphasis"/>
          <w:rFonts w:ascii="apple-system;BlinkMacSystemFont" w:hAnsi="apple-system;BlinkMacSystemFont"/>
          <w:i w:val="0"/>
          <w:color w:val="24292E"/>
          <w:sz w:val="22"/>
        </w:rPr>
        <w:t>TODO: What does Filebeat watch for?</w:t>
      </w:r>
      <w:r w:rsidR="0025034A">
        <w:rPr>
          <w:rStyle w:val="Emphasis"/>
          <w:rFonts w:ascii="apple-system;BlinkMacSystemFont" w:hAnsi="apple-system;BlinkMacSystemFont"/>
          <w:i w:val="0"/>
          <w:color w:val="24292E"/>
          <w:sz w:val="22"/>
        </w:rPr>
        <w:t xml:space="preserve"> </w:t>
      </w:r>
    </w:p>
    <w:p w14:paraId="57F9DABB" w14:textId="2F8EF52A" w:rsidR="00340281" w:rsidRDefault="0025034A" w:rsidP="00677FB8">
      <w:pPr>
        <w:pStyle w:val="BodyText"/>
        <w:numPr>
          <w:ilvl w:val="1"/>
          <w:numId w:val="4"/>
        </w:numPr>
        <w:tabs>
          <w:tab w:val="left" w:pos="707"/>
        </w:tabs>
        <w:spacing w:after="219"/>
      </w:pPr>
      <w:proofErr w:type="spellStart"/>
      <w:r w:rsidRPr="00677FB8">
        <w:rPr>
          <w:rStyle w:val="Emphasis"/>
          <w:rFonts w:ascii="apple-system;BlinkMacSystemFont" w:hAnsi="apple-system;BlinkMacSystemFont"/>
          <w:i w:val="0"/>
          <w:color w:val="24292E"/>
          <w:sz w:val="22"/>
        </w:rPr>
        <w:t>Filebeat</w:t>
      </w:r>
      <w:proofErr w:type="spellEnd"/>
      <w:r w:rsidRPr="00677FB8">
        <w:rPr>
          <w:rStyle w:val="Emphasis"/>
          <w:rFonts w:ascii="apple-system;BlinkMacSystemFont" w:hAnsi="apple-system;BlinkMacSystemFont"/>
          <w:i w:val="0"/>
          <w:color w:val="24292E"/>
          <w:sz w:val="22"/>
        </w:rPr>
        <w:t xml:space="preserve"> watches an </w:t>
      </w:r>
      <w:proofErr w:type="gramStart"/>
      <w:r w:rsidRPr="00677FB8">
        <w:rPr>
          <w:rStyle w:val="Emphasis"/>
          <w:rFonts w:ascii="apple-system;BlinkMacSystemFont" w:hAnsi="apple-system;BlinkMacSystemFont"/>
          <w:i w:val="0"/>
          <w:color w:val="24292E"/>
          <w:sz w:val="22"/>
        </w:rPr>
        <w:t>monitors</w:t>
      </w:r>
      <w:proofErr w:type="gramEnd"/>
      <w:r w:rsidRPr="00677FB8">
        <w:rPr>
          <w:rStyle w:val="Emphasis"/>
          <w:rFonts w:ascii="apple-system;BlinkMacSystemFont" w:hAnsi="apple-system;BlinkMacSystemFont"/>
          <w:i w:val="0"/>
          <w:color w:val="24292E"/>
          <w:sz w:val="22"/>
        </w:rPr>
        <w:t xml:space="preserve"> log files and other locations that the user specifies, it collects log event and forwards </w:t>
      </w:r>
      <w:r w:rsidR="00E0695A" w:rsidRPr="00677FB8">
        <w:rPr>
          <w:rStyle w:val="Emphasis"/>
          <w:rFonts w:ascii="apple-system;BlinkMacSystemFont" w:hAnsi="apple-system;BlinkMacSystemFont"/>
          <w:i w:val="0"/>
          <w:color w:val="24292E"/>
          <w:sz w:val="22"/>
        </w:rPr>
        <w:t xml:space="preserve">them to </w:t>
      </w:r>
      <w:r w:rsidR="00830FBE" w:rsidRPr="00677FB8">
        <w:rPr>
          <w:rStyle w:val="Emphasis"/>
          <w:rFonts w:ascii="apple-system;BlinkMacSystemFont" w:hAnsi="apple-system;BlinkMacSystemFont"/>
          <w:i w:val="0"/>
          <w:color w:val="24292E"/>
          <w:sz w:val="22"/>
        </w:rPr>
        <w:t>E</w:t>
      </w:r>
      <w:r w:rsidR="00E0695A" w:rsidRPr="00677FB8">
        <w:rPr>
          <w:rStyle w:val="Emphasis"/>
          <w:rFonts w:ascii="apple-system;BlinkMacSystemFont" w:hAnsi="apple-system;BlinkMacSystemFont"/>
          <w:i w:val="0"/>
          <w:color w:val="24292E"/>
          <w:sz w:val="22"/>
        </w:rPr>
        <w:t xml:space="preserve">lasticsearch or </w:t>
      </w:r>
      <w:r w:rsidR="00830FBE" w:rsidRPr="00677FB8">
        <w:rPr>
          <w:rStyle w:val="Emphasis"/>
          <w:rFonts w:ascii="apple-system;BlinkMacSystemFont" w:hAnsi="apple-system;BlinkMacSystemFont"/>
          <w:i w:val="0"/>
          <w:color w:val="24292E"/>
          <w:sz w:val="22"/>
        </w:rPr>
        <w:t>L</w:t>
      </w:r>
      <w:r w:rsidR="00E0695A" w:rsidRPr="00677FB8">
        <w:rPr>
          <w:rStyle w:val="Emphasis"/>
          <w:rFonts w:ascii="apple-system;BlinkMacSystemFont" w:hAnsi="apple-system;BlinkMacSystemFont"/>
          <w:i w:val="0"/>
          <w:color w:val="24292E"/>
          <w:sz w:val="22"/>
        </w:rPr>
        <w:t>ogstash for indexing</w:t>
      </w:r>
      <w:r w:rsidRPr="00677FB8">
        <w:rPr>
          <w:rStyle w:val="Emphasis"/>
          <w:rFonts w:ascii="apple-system;BlinkMacSystemFont" w:hAnsi="apple-system;BlinkMacSystemFont"/>
          <w:i w:val="0"/>
          <w:color w:val="24292E"/>
          <w:sz w:val="22"/>
        </w:rPr>
        <w:t xml:space="preserve"> </w:t>
      </w:r>
    </w:p>
    <w:p w14:paraId="3D28F277" w14:textId="77777777" w:rsidR="00677FB8" w:rsidRPr="00677FB8" w:rsidRDefault="00146884">
      <w:pPr>
        <w:pStyle w:val="BodyText"/>
        <w:numPr>
          <w:ilvl w:val="0"/>
          <w:numId w:val="4"/>
        </w:numPr>
        <w:tabs>
          <w:tab w:val="left" w:pos="707"/>
        </w:tabs>
        <w:spacing w:after="219"/>
        <w:rPr>
          <w:rStyle w:val="Emphasis"/>
          <w:i w:val="0"/>
          <w:iCs w:val="0"/>
        </w:rPr>
      </w:pPr>
      <w:r>
        <w:rPr>
          <w:rStyle w:val="Emphasis"/>
          <w:rFonts w:ascii="apple-system;BlinkMacSystemFont" w:hAnsi="apple-system;BlinkMacSystemFont"/>
          <w:i w:val="0"/>
          <w:color w:val="24292E"/>
          <w:sz w:val="22"/>
        </w:rPr>
        <w:t xml:space="preserve">TODO: What does </w:t>
      </w:r>
      <w:proofErr w:type="spellStart"/>
      <w:r>
        <w:rPr>
          <w:rStyle w:val="Emphasis"/>
          <w:rFonts w:ascii="apple-system;BlinkMacSystemFont" w:hAnsi="apple-system;BlinkMacSystemFont"/>
          <w:i w:val="0"/>
          <w:color w:val="24292E"/>
          <w:sz w:val="22"/>
        </w:rPr>
        <w:t>Metricbeat</w:t>
      </w:r>
      <w:proofErr w:type="spellEnd"/>
      <w:r>
        <w:rPr>
          <w:rStyle w:val="Emphasis"/>
          <w:rFonts w:ascii="apple-system;BlinkMacSystemFont" w:hAnsi="apple-system;BlinkMacSystemFont"/>
          <w:i w:val="0"/>
          <w:color w:val="24292E"/>
          <w:sz w:val="22"/>
        </w:rPr>
        <w:t xml:space="preserve"> record?</w:t>
      </w:r>
      <w:r w:rsidR="00E0695A">
        <w:rPr>
          <w:rStyle w:val="Emphasis"/>
          <w:rFonts w:ascii="apple-system;BlinkMacSystemFont" w:hAnsi="apple-system;BlinkMacSystemFont"/>
          <w:i w:val="0"/>
          <w:color w:val="24292E"/>
          <w:sz w:val="22"/>
        </w:rPr>
        <w:t xml:space="preserve"> </w:t>
      </w:r>
    </w:p>
    <w:p w14:paraId="2749240F" w14:textId="40489FD8" w:rsidR="00340281" w:rsidRDefault="00830FBE" w:rsidP="00677FB8">
      <w:pPr>
        <w:pStyle w:val="BodyText"/>
        <w:numPr>
          <w:ilvl w:val="1"/>
          <w:numId w:val="4"/>
        </w:numPr>
        <w:tabs>
          <w:tab w:val="left" w:pos="707"/>
        </w:tabs>
        <w:spacing w:after="219"/>
      </w:pPr>
      <w:proofErr w:type="spellStart"/>
      <w:r>
        <w:rPr>
          <w:rStyle w:val="Emphasis"/>
          <w:rFonts w:ascii="apple-system;BlinkMacSystemFont" w:hAnsi="apple-system;BlinkMacSystemFont"/>
          <w:i w:val="0"/>
          <w:color w:val="24292E"/>
          <w:sz w:val="22"/>
        </w:rPr>
        <w:t>Metricbeat</w:t>
      </w:r>
      <w:proofErr w:type="spellEnd"/>
      <w:r>
        <w:rPr>
          <w:rStyle w:val="Emphasis"/>
          <w:rFonts w:ascii="apple-system;BlinkMacSystemFont" w:hAnsi="apple-system;BlinkMacSystemFont"/>
          <w:i w:val="0"/>
          <w:color w:val="24292E"/>
          <w:sz w:val="22"/>
        </w:rPr>
        <w:t xml:space="preserve"> is a shipper that records and collects metrics from the OS and from running services on the server. It takes the metrics and statistics that it collects and ships them to either Elasticsearch or Logstash.</w:t>
      </w:r>
    </w:p>
    <w:p w14:paraId="3BF90B0C" w14:textId="77777777" w:rsidR="00340281" w:rsidRDefault="00146884">
      <w:pPr>
        <w:pStyle w:val="BodyText"/>
        <w:spacing w:after="219"/>
      </w:pPr>
      <w:r>
        <w:rPr>
          <w:rFonts w:ascii="apple-system;BlinkMacSystemFont" w:hAnsi="apple-system;BlinkMacSystemFont"/>
          <w:color w:val="24292E"/>
          <w:sz w:val="22"/>
        </w:rPr>
        <w:t>The configuration details of each machine may be found below. </w:t>
      </w:r>
      <w:r>
        <w:rPr>
          <w:rStyle w:val="Emphasis"/>
          <w:rFonts w:ascii="apple-system;BlinkMacSystemFont" w:hAnsi="apple-system;BlinkMacSystemFont"/>
          <w:i w:val="0"/>
          <w:color w:val="24292E"/>
          <w:sz w:val="22"/>
        </w:rPr>
        <w:t>Note: Use the </w:t>
      </w:r>
      <w:hyperlink r:id="rId6">
        <w:r>
          <w:rPr>
            <w:rStyle w:val="Hyperlink"/>
            <w:rFonts w:ascii="apple-system;BlinkMacSystemFont" w:hAnsi="apple-system;BlinkMacSystemFont"/>
            <w:iCs/>
            <w:color w:val="24292E"/>
            <w:sz w:val="22"/>
            <w:u w:val="none"/>
          </w:rPr>
          <w:t>Markdown Table Generator</w:t>
        </w:r>
      </w:hyperlink>
      <w:r>
        <w:rPr>
          <w:rStyle w:val="Emphasis"/>
          <w:rFonts w:ascii="apple-system;BlinkMacSystemFont" w:hAnsi="apple-system;BlinkMacSystemFont"/>
          <w:i w:val="0"/>
          <w:color w:val="24292E"/>
          <w:sz w:val="22"/>
        </w:rPr>
        <w:t> to add/remove values from the table</w:t>
      </w:r>
      <w:r>
        <w:rPr>
          <w:rFonts w:ascii="apple-system;BlinkMacSystemFont" w:hAnsi="apple-system;BlinkMacSystemFont"/>
          <w:color w:val="24292E"/>
          <w:sz w:val="22"/>
        </w:rPr>
        <w:t>.</w:t>
      </w:r>
    </w:p>
    <w:tbl>
      <w:tblPr>
        <w:tblW w:w="6210" w:type="dxa"/>
        <w:tblInd w:w="178" w:type="dxa"/>
        <w:tblCellMar>
          <w:top w:w="82" w:type="dxa"/>
          <w:left w:w="178" w:type="dxa"/>
          <w:bottom w:w="82" w:type="dxa"/>
          <w:right w:w="178" w:type="dxa"/>
        </w:tblCellMar>
        <w:tblLook w:val="0000" w:firstRow="0" w:lastRow="0" w:firstColumn="0" w:lastColumn="0" w:noHBand="0" w:noVBand="0"/>
      </w:tblPr>
      <w:tblGrid>
        <w:gridCol w:w="1577"/>
        <w:gridCol w:w="1450"/>
        <w:gridCol w:w="1193"/>
        <w:gridCol w:w="1990"/>
      </w:tblGrid>
      <w:tr w:rsidR="00340281" w14:paraId="340BCA45" w14:textId="77777777" w:rsidTr="00677FB8">
        <w:trPr>
          <w:tblHeader/>
        </w:trPr>
        <w:tc>
          <w:tcPr>
            <w:tcW w:w="1710" w:type="dxa"/>
            <w:tcBorders>
              <w:top w:val="single" w:sz="2" w:space="0" w:color="000000"/>
              <w:left w:val="single" w:sz="2" w:space="0" w:color="000000"/>
              <w:bottom w:val="single" w:sz="2" w:space="0" w:color="000000"/>
              <w:right w:val="single" w:sz="2" w:space="0" w:color="000000"/>
            </w:tcBorders>
            <w:vAlign w:val="center"/>
          </w:tcPr>
          <w:p w14:paraId="5C299CA8" w14:textId="77777777" w:rsidR="00340281" w:rsidRDefault="00146884">
            <w:pPr>
              <w:pStyle w:val="TableHeading"/>
            </w:pPr>
            <w:r>
              <w:t>Name</w:t>
            </w:r>
          </w:p>
        </w:tc>
        <w:tc>
          <w:tcPr>
            <w:tcW w:w="1076" w:type="dxa"/>
            <w:tcBorders>
              <w:top w:val="single" w:sz="2" w:space="0" w:color="000000"/>
              <w:left w:val="single" w:sz="2" w:space="0" w:color="000000"/>
              <w:bottom w:val="single" w:sz="2" w:space="0" w:color="000000"/>
              <w:right w:val="single" w:sz="2" w:space="0" w:color="000000"/>
            </w:tcBorders>
            <w:vAlign w:val="center"/>
          </w:tcPr>
          <w:p w14:paraId="436BB5F1" w14:textId="77777777" w:rsidR="00340281" w:rsidRDefault="00146884">
            <w:pPr>
              <w:pStyle w:val="TableHeading"/>
            </w:pPr>
            <w:r>
              <w:t>Function</w:t>
            </w:r>
          </w:p>
        </w:tc>
        <w:tc>
          <w:tcPr>
            <w:tcW w:w="1193" w:type="dxa"/>
            <w:tcBorders>
              <w:top w:val="single" w:sz="2" w:space="0" w:color="000000"/>
              <w:left w:val="single" w:sz="2" w:space="0" w:color="000000"/>
              <w:bottom w:val="single" w:sz="2" w:space="0" w:color="000000"/>
              <w:right w:val="single" w:sz="2" w:space="0" w:color="000000"/>
            </w:tcBorders>
            <w:vAlign w:val="center"/>
          </w:tcPr>
          <w:p w14:paraId="162FC162" w14:textId="77777777" w:rsidR="00340281" w:rsidRDefault="00146884">
            <w:pPr>
              <w:pStyle w:val="TableHeading"/>
            </w:pPr>
            <w:r>
              <w:t>IP Address</w:t>
            </w:r>
          </w:p>
        </w:tc>
        <w:tc>
          <w:tcPr>
            <w:tcW w:w="2231" w:type="dxa"/>
            <w:tcBorders>
              <w:top w:val="single" w:sz="2" w:space="0" w:color="000000"/>
              <w:left w:val="single" w:sz="2" w:space="0" w:color="000000"/>
              <w:bottom w:val="single" w:sz="2" w:space="0" w:color="000000"/>
              <w:right w:val="single" w:sz="2" w:space="0" w:color="000000"/>
            </w:tcBorders>
            <w:vAlign w:val="center"/>
          </w:tcPr>
          <w:p w14:paraId="411A967B" w14:textId="77777777" w:rsidR="00340281" w:rsidRDefault="00146884">
            <w:pPr>
              <w:pStyle w:val="TableHeading"/>
            </w:pPr>
            <w:r>
              <w:t>Operating System</w:t>
            </w:r>
          </w:p>
        </w:tc>
      </w:tr>
      <w:tr w:rsidR="00340281" w14:paraId="4B1A3862" w14:textId="77777777" w:rsidTr="00677FB8">
        <w:tc>
          <w:tcPr>
            <w:tcW w:w="1710" w:type="dxa"/>
            <w:tcBorders>
              <w:top w:val="single" w:sz="2" w:space="0" w:color="000000"/>
              <w:left w:val="single" w:sz="2" w:space="0" w:color="000000"/>
              <w:bottom w:val="single" w:sz="2" w:space="0" w:color="000000"/>
              <w:right w:val="single" w:sz="2" w:space="0" w:color="000000"/>
            </w:tcBorders>
            <w:vAlign w:val="center"/>
          </w:tcPr>
          <w:p w14:paraId="435B8DE3" w14:textId="77777777" w:rsidR="00340281" w:rsidRDefault="00146884">
            <w:pPr>
              <w:pStyle w:val="TableContents"/>
            </w:pPr>
            <w:r>
              <w:t>Jump Box</w:t>
            </w:r>
          </w:p>
        </w:tc>
        <w:tc>
          <w:tcPr>
            <w:tcW w:w="1076" w:type="dxa"/>
            <w:tcBorders>
              <w:top w:val="single" w:sz="2" w:space="0" w:color="000000"/>
              <w:left w:val="single" w:sz="2" w:space="0" w:color="000000"/>
              <w:bottom w:val="single" w:sz="2" w:space="0" w:color="000000"/>
              <w:right w:val="single" w:sz="2" w:space="0" w:color="000000"/>
            </w:tcBorders>
            <w:vAlign w:val="center"/>
          </w:tcPr>
          <w:p w14:paraId="2A5F089F" w14:textId="77777777" w:rsidR="00340281" w:rsidRDefault="00146884">
            <w:pPr>
              <w:pStyle w:val="TableContents"/>
            </w:pPr>
            <w:r>
              <w:t>Gateway</w:t>
            </w:r>
          </w:p>
        </w:tc>
        <w:tc>
          <w:tcPr>
            <w:tcW w:w="1193" w:type="dxa"/>
            <w:tcBorders>
              <w:top w:val="single" w:sz="2" w:space="0" w:color="000000"/>
              <w:left w:val="single" w:sz="2" w:space="0" w:color="000000"/>
              <w:bottom w:val="single" w:sz="2" w:space="0" w:color="000000"/>
              <w:right w:val="single" w:sz="2" w:space="0" w:color="000000"/>
            </w:tcBorders>
            <w:vAlign w:val="center"/>
          </w:tcPr>
          <w:p w14:paraId="1ADA765C" w14:textId="15F09692" w:rsidR="00340281" w:rsidRDefault="00146884">
            <w:pPr>
              <w:pStyle w:val="TableContents"/>
            </w:pPr>
            <w:r>
              <w:t>1</w:t>
            </w:r>
            <w:r w:rsidR="00830FBE">
              <w:t>0</w:t>
            </w:r>
            <w:r>
              <w:t>.0.0.</w:t>
            </w:r>
            <w:r w:rsidR="00830FBE">
              <w:t>4</w:t>
            </w:r>
          </w:p>
        </w:tc>
        <w:tc>
          <w:tcPr>
            <w:tcW w:w="2231" w:type="dxa"/>
            <w:tcBorders>
              <w:top w:val="single" w:sz="2" w:space="0" w:color="000000"/>
              <w:left w:val="single" w:sz="2" w:space="0" w:color="000000"/>
              <w:bottom w:val="single" w:sz="2" w:space="0" w:color="000000"/>
              <w:right w:val="single" w:sz="2" w:space="0" w:color="000000"/>
            </w:tcBorders>
            <w:vAlign w:val="center"/>
          </w:tcPr>
          <w:p w14:paraId="49FB5C8C" w14:textId="77777777" w:rsidR="00340281" w:rsidRDefault="00146884">
            <w:pPr>
              <w:pStyle w:val="TableContents"/>
            </w:pPr>
            <w:r>
              <w:t>Linux</w:t>
            </w:r>
          </w:p>
        </w:tc>
      </w:tr>
      <w:tr w:rsidR="00340281" w14:paraId="34804C1B" w14:textId="77777777" w:rsidTr="00677FB8">
        <w:tc>
          <w:tcPr>
            <w:tcW w:w="1710" w:type="dxa"/>
            <w:tcBorders>
              <w:top w:val="single" w:sz="2" w:space="0" w:color="000000"/>
              <w:left w:val="single" w:sz="2" w:space="0" w:color="000000"/>
              <w:bottom w:val="single" w:sz="2" w:space="0" w:color="000000"/>
              <w:right w:val="single" w:sz="2" w:space="0" w:color="000000"/>
            </w:tcBorders>
            <w:vAlign w:val="center"/>
          </w:tcPr>
          <w:p w14:paraId="47F1D30E" w14:textId="06E4C3FE" w:rsidR="00340281" w:rsidRDefault="00830FBE">
            <w:pPr>
              <w:pStyle w:val="TableContents"/>
            </w:pPr>
            <w:r>
              <w:t>Web-1</w:t>
            </w:r>
          </w:p>
        </w:tc>
        <w:tc>
          <w:tcPr>
            <w:tcW w:w="1076" w:type="dxa"/>
            <w:tcBorders>
              <w:top w:val="single" w:sz="2" w:space="0" w:color="000000"/>
              <w:left w:val="single" w:sz="2" w:space="0" w:color="000000"/>
              <w:bottom w:val="single" w:sz="2" w:space="0" w:color="000000"/>
              <w:right w:val="single" w:sz="2" w:space="0" w:color="000000"/>
            </w:tcBorders>
            <w:vAlign w:val="center"/>
          </w:tcPr>
          <w:p w14:paraId="233A968E" w14:textId="763ED388" w:rsidR="00340281" w:rsidRPr="00830FBE" w:rsidRDefault="00830FBE">
            <w:pPr>
              <w:pStyle w:val="TableContents"/>
            </w:pPr>
            <w:r>
              <w:t>Server</w:t>
            </w:r>
          </w:p>
        </w:tc>
        <w:tc>
          <w:tcPr>
            <w:tcW w:w="1193" w:type="dxa"/>
            <w:tcBorders>
              <w:top w:val="single" w:sz="2" w:space="0" w:color="000000"/>
              <w:left w:val="single" w:sz="2" w:space="0" w:color="000000"/>
              <w:bottom w:val="single" w:sz="2" w:space="0" w:color="000000"/>
              <w:right w:val="single" w:sz="2" w:space="0" w:color="000000"/>
            </w:tcBorders>
            <w:vAlign w:val="center"/>
          </w:tcPr>
          <w:p w14:paraId="19AE9098" w14:textId="5166F3F1" w:rsidR="00340281" w:rsidRPr="00830FBE" w:rsidRDefault="00830FBE">
            <w:pPr>
              <w:pStyle w:val="TableContents"/>
            </w:pPr>
            <w:r>
              <w:t>10.0.0.5</w:t>
            </w:r>
          </w:p>
        </w:tc>
        <w:tc>
          <w:tcPr>
            <w:tcW w:w="2231" w:type="dxa"/>
            <w:tcBorders>
              <w:top w:val="single" w:sz="2" w:space="0" w:color="000000"/>
              <w:left w:val="single" w:sz="2" w:space="0" w:color="000000"/>
              <w:bottom w:val="single" w:sz="2" w:space="0" w:color="000000"/>
              <w:right w:val="single" w:sz="2" w:space="0" w:color="000000"/>
            </w:tcBorders>
            <w:vAlign w:val="center"/>
          </w:tcPr>
          <w:p w14:paraId="58EDC3E0" w14:textId="1BE7ECF1" w:rsidR="00340281" w:rsidRPr="00830FBE" w:rsidRDefault="00830FBE">
            <w:pPr>
              <w:pStyle w:val="TableContents"/>
            </w:pPr>
            <w:r>
              <w:t>Linux</w:t>
            </w:r>
          </w:p>
        </w:tc>
      </w:tr>
      <w:tr w:rsidR="00340281" w14:paraId="75D625A5" w14:textId="77777777" w:rsidTr="00677FB8">
        <w:tc>
          <w:tcPr>
            <w:tcW w:w="1710" w:type="dxa"/>
            <w:tcBorders>
              <w:top w:val="single" w:sz="2" w:space="0" w:color="000000"/>
              <w:left w:val="single" w:sz="2" w:space="0" w:color="000000"/>
              <w:bottom w:val="single" w:sz="2" w:space="0" w:color="000000"/>
              <w:right w:val="single" w:sz="2" w:space="0" w:color="000000"/>
            </w:tcBorders>
            <w:vAlign w:val="center"/>
          </w:tcPr>
          <w:p w14:paraId="38F47895" w14:textId="4BAB6D3A" w:rsidR="00340281" w:rsidRDefault="00830FBE">
            <w:pPr>
              <w:pStyle w:val="TableContents"/>
            </w:pPr>
            <w:r>
              <w:t>Web-2</w:t>
            </w:r>
          </w:p>
        </w:tc>
        <w:tc>
          <w:tcPr>
            <w:tcW w:w="1076" w:type="dxa"/>
            <w:tcBorders>
              <w:top w:val="single" w:sz="2" w:space="0" w:color="000000"/>
              <w:left w:val="single" w:sz="2" w:space="0" w:color="000000"/>
              <w:bottom w:val="single" w:sz="2" w:space="0" w:color="000000"/>
              <w:right w:val="single" w:sz="2" w:space="0" w:color="000000"/>
            </w:tcBorders>
            <w:vAlign w:val="center"/>
          </w:tcPr>
          <w:p w14:paraId="15C2BEA1" w14:textId="688E20A0" w:rsidR="00340281" w:rsidRPr="00830FBE" w:rsidRDefault="00830FBE">
            <w:pPr>
              <w:pStyle w:val="TableContents"/>
            </w:pPr>
            <w:r>
              <w:t>Server</w:t>
            </w:r>
          </w:p>
        </w:tc>
        <w:tc>
          <w:tcPr>
            <w:tcW w:w="1193" w:type="dxa"/>
            <w:tcBorders>
              <w:top w:val="single" w:sz="2" w:space="0" w:color="000000"/>
              <w:left w:val="single" w:sz="2" w:space="0" w:color="000000"/>
              <w:bottom w:val="single" w:sz="2" w:space="0" w:color="000000"/>
              <w:right w:val="single" w:sz="2" w:space="0" w:color="000000"/>
            </w:tcBorders>
            <w:vAlign w:val="center"/>
          </w:tcPr>
          <w:p w14:paraId="6B17D970" w14:textId="56831438" w:rsidR="00340281" w:rsidRPr="00830FBE" w:rsidRDefault="00830FBE">
            <w:pPr>
              <w:pStyle w:val="TableContents"/>
            </w:pPr>
            <w:r>
              <w:t>10.0.0.6</w:t>
            </w:r>
          </w:p>
        </w:tc>
        <w:tc>
          <w:tcPr>
            <w:tcW w:w="2231" w:type="dxa"/>
            <w:tcBorders>
              <w:top w:val="single" w:sz="2" w:space="0" w:color="000000"/>
              <w:left w:val="single" w:sz="2" w:space="0" w:color="000000"/>
              <w:bottom w:val="single" w:sz="2" w:space="0" w:color="000000"/>
              <w:right w:val="single" w:sz="2" w:space="0" w:color="000000"/>
            </w:tcBorders>
            <w:vAlign w:val="center"/>
          </w:tcPr>
          <w:p w14:paraId="0CFD8B50" w14:textId="2E01A5E2" w:rsidR="00340281" w:rsidRPr="00830FBE" w:rsidRDefault="00830FBE">
            <w:pPr>
              <w:pStyle w:val="TableContents"/>
            </w:pPr>
            <w:r>
              <w:t>Linux</w:t>
            </w:r>
          </w:p>
        </w:tc>
      </w:tr>
      <w:tr w:rsidR="00340281" w14:paraId="4B397098" w14:textId="77777777" w:rsidTr="00677FB8">
        <w:tc>
          <w:tcPr>
            <w:tcW w:w="1710" w:type="dxa"/>
            <w:tcBorders>
              <w:top w:val="single" w:sz="2" w:space="0" w:color="000000"/>
              <w:left w:val="single" w:sz="2" w:space="0" w:color="000000"/>
              <w:bottom w:val="single" w:sz="2" w:space="0" w:color="000000"/>
              <w:right w:val="single" w:sz="2" w:space="0" w:color="000000"/>
            </w:tcBorders>
            <w:vAlign w:val="center"/>
          </w:tcPr>
          <w:p w14:paraId="336F23E0" w14:textId="5BE9F7B0" w:rsidR="00340281" w:rsidRDefault="00830FBE">
            <w:pPr>
              <w:pStyle w:val="TableContents"/>
            </w:pPr>
            <w:r>
              <w:t>ELK-SERVER</w:t>
            </w:r>
          </w:p>
        </w:tc>
        <w:tc>
          <w:tcPr>
            <w:tcW w:w="1076" w:type="dxa"/>
            <w:tcBorders>
              <w:top w:val="single" w:sz="2" w:space="0" w:color="000000"/>
              <w:left w:val="single" w:sz="2" w:space="0" w:color="000000"/>
              <w:bottom w:val="single" w:sz="2" w:space="0" w:color="000000"/>
              <w:right w:val="single" w:sz="2" w:space="0" w:color="000000"/>
            </w:tcBorders>
            <w:vAlign w:val="center"/>
          </w:tcPr>
          <w:p w14:paraId="49C028CF" w14:textId="1C7BE2A5" w:rsidR="00340281" w:rsidRPr="00830FBE" w:rsidRDefault="00830FBE">
            <w:pPr>
              <w:pStyle w:val="TableContents"/>
            </w:pPr>
            <w:r>
              <w:t>Monitoring</w:t>
            </w:r>
          </w:p>
        </w:tc>
        <w:tc>
          <w:tcPr>
            <w:tcW w:w="1193" w:type="dxa"/>
            <w:tcBorders>
              <w:top w:val="single" w:sz="2" w:space="0" w:color="000000"/>
              <w:left w:val="single" w:sz="2" w:space="0" w:color="000000"/>
              <w:bottom w:val="single" w:sz="2" w:space="0" w:color="000000"/>
              <w:right w:val="single" w:sz="2" w:space="0" w:color="000000"/>
            </w:tcBorders>
            <w:vAlign w:val="center"/>
          </w:tcPr>
          <w:p w14:paraId="6BEA5E45" w14:textId="6374C627" w:rsidR="00340281" w:rsidRPr="00830FBE" w:rsidRDefault="00830FBE">
            <w:pPr>
              <w:pStyle w:val="TableContents"/>
            </w:pPr>
            <w:r>
              <w:t>10.1.0.4</w:t>
            </w:r>
          </w:p>
        </w:tc>
        <w:tc>
          <w:tcPr>
            <w:tcW w:w="2231" w:type="dxa"/>
            <w:tcBorders>
              <w:top w:val="single" w:sz="2" w:space="0" w:color="000000"/>
              <w:left w:val="single" w:sz="2" w:space="0" w:color="000000"/>
              <w:bottom w:val="single" w:sz="2" w:space="0" w:color="000000"/>
              <w:right w:val="single" w:sz="2" w:space="0" w:color="000000"/>
            </w:tcBorders>
            <w:vAlign w:val="center"/>
          </w:tcPr>
          <w:p w14:paraId="192F6B70" w14:textId="071CC40D" w:rsidR="00340281" w:rsidRPr="00830FBE" w:rsidRDefault="00830FBE">
            <w:pPr>
              <w:pStyle w:val="TableContents"/>
            </w:pPr>
            <w:r>
              <w:t>Linux</w:t>
            </w:r>
          </w:p>
        </w:tc>
      </w:tr>
    </w:tbl>
    <w:p w14:paraId="75A146F1" w14:textId="77777777" w:rsidR="00340281" w:rsidRDefault="00146884">
      <w:pPr>
        <w:pStyle w:val="Heading3"/>
        <w:spacing w:before="329" w:after="219" w:line="300" w:lineRule="auto"/>
        <w:rPr>
          <w:rFonts w:ascii="apple-system;BlinkMacSystemFont" w:hAnsi="apple-system;BlinkMacSystemFont"/>
          <w:b w:val="0"/>
          <w:color w:val="24292E"/>
        </w:rPr>
      </w:pPr>
      <w:bookmarkStart w:id="1" w:name="user-content-access-policies"/>
      <w:bookmarkEnd w:id="1"/>
      <w:r>
        <w:rPr>
          <w:rFonts w:ascii="apple-system;BlinkMacSystemFont" w:hAnsi="apple-system;BlinkMacSystemFont"/>
          <w:b w:val="0"/>
          <w:color w:val="24292E"/>
        </w:rPr>
        <w:lastRenderedPageBreak/>
        <w:t>Access Policies</w:t>
      </w:r>
    </w:p>
    <w:p w14:paraId="472B6F94"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The machines on the internal network are not exposed to the public Internet.</w:t>
      </w:r>
    </w:p>
    <w:p w14:paraId="68646D7C" w14:textId="44F1BB6C"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Only the __</w:t>
      </w:r>
      <w:r w:rsidR="00830FBE">
        <w:rPr>
          <w:rFonts w:ascii="apple-system;BlinkMacSystemFont" w:hAnsi="apple-system;BlinkMacSystemFont"/>
          <w:color w:val="24292E"/>
          <w:sz w:val="22"/>
          <w:u w:val="single"/>
        </w:rPr>
        <w:t>Jump Box Provisioner</w:t>
      </w:r>
      <w:r>
        <w:rPr>
          <w:rFonts w:ascii="apple-system;BlinkMacSystemFont" w:hAnsi="apple-system;BlinkMacSystemFont"/>
          <w:color w:val="24292E"/>
          <w:sz w:val="22"/>
        </w:rPr>
        <w:t>___ machine can accept connections from the Internet. Access to this machine is only allowed from the following IP addresses</w:t>
      </w:r>
      <w:r w:rsidR="00747F6A">
        <w:rPr>
          <w:rFonts w:ascii="apple-system;BlinkMacSystemFont" w:hAnsi="apple-system;BlinkMacSystemFont"/>
          <w:color w:val="24292E"/>
          <w:sz w:val="22"/>
        </w:rPr>
        <w:t>:</w:t>
      </w:r>
      <w:r w:rsidR="00830FBE">
        <w:rPr>
          <w:rFonts w:ascii="apple-system;BlinkMacSystemFont" w:hAnsi="apple-system;BlinkMacSystemFont"/>
          <w:color w:val="24292E"/>
          <w:sz w:val="22"/>
        </w:rPr>
        <w:t xml:space="preserve"> </w:t>
      </w:r>
      <w:r w:rsidR="00830FBE" w:rsidRPr="00677FB8">
        <w:rPr>
          <w:rFonts w:ascii="apple-system;BlinkMacSystemFont" w:hAnsi="apple-system;BlinkMacSystemFont"/>
          <w:color w:val="24292E"/>
          <w:sz w:val="22"/>
          <w:u w:val="single"/>
        </w:rPr>
        <w:t>73.12.204.74</w:t>
      </w:r>
    </w:p>
    <w:p w14:paraId="6FC91D63" w14:textId="2B9A7DF5" w:rsidR="00340281" w:rsidRDefault="00146884">
      <w:pPr>
        <w:pStyle w:val="BodyText"/>
        <w:numPr>
          <w:ilvl w:val="0"/>
          <w:numId w:val="5"/>
        </w:numPr>
        <w:tabs>
          <w:tab w:val="left" w:pos="707"/>
        </w:tabs>
        <w:spacing w:after="219"/>
      </w:pPr>
      <w:r>
        <w:rPr>
          <w:rStyle w:val="Emphasis"/>
          <w:rFonts w:ascii="apple-system;BlinkMacSystemFont" w:hAnsi="apple-system;BlinkMacSystemFont"/>
          <w:i w:val="0"/>
          <w:color w:val="24292E"/>
          <w:sz w:val="22"/>
        </w:rPr>
        <w:t xml:space="preserve">TODO: Add whitelisted IP </w:t>
      </w:r>
      <w:r w:rsidR="004541F4">
        <w:rPr>
          <w:rStyle w:val="Emphasis"/>
          <w:rFonts w:ascii="apple-system;BlinkMacSystemFont" w:hAnsi="apple-system;BlinkMacSystemFont"/>
          <w:i w:val="0"/>
          <w:color w:val="24292E"/>
          <w:sz w:val="22"/>
        </w:rPr>
        <w:t>addresses.</w:t>
      </w:r>
    </w:p>
    <w:p w14:paraId="11795C06" w14:textId="42A073F6"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Machines within the network can only be accessed by __</w:t>
      </w:r>
      <w:r w:rsidR="00930B47">
        <w:rPr>
          <w:rFonts w:ascii="apple-system;BlinkMacSystemFont" w:hAnsi="apple-system;BlinkMacSystemFont"/>
          <w:color w:val="24292E"/>
          <w:sz w:val="22"/>
          <w:u w:val="single"/>
        </w:rPr>
        <w:t xml:space="preserve">Jump Box </w:t>
      </w:r>
      <w:r w:rsidR="00930B47" w:rsidRPr="00FD1FB1">
        <w:rPr>
          <w:rFonts w:ascii="apple-system;BlinkMacSystemFont" w:hAnsi="apple-system;BlinkMacSystemFont"/>
          <w:color w:val="24292E"/>
          <w:sz w:val="22"/>
          <w:u w:val="single"/>
        </w:rPr>
        <w:t>Provisioner</w:t>
      </w:r>
      <w:r w:rsidR="00FD1FB1" w:rsidRPr="00FD1FB1">
        <w:rPr>
          <w:rFonts w:ascii="apple-system;BlinkMacSystemFont" w:hAnsi="apple-system;BlinkMacSystemFont"/>
          <w:color w:val="24292E"/>
          <w:sz w:val="22"/>
          <w:u w:val="single"/>
        </w:rPr>
        <w:t xml:space="preserve"> and each other</w:t>
      </w:r>
      <w:r>
        <w:rPr>
          <w:rFonts w:ascii="apple-system;BlinkMacSystemFont" w:hAnsi="apple-system;BlinkMacSystemFont"/>
          <w:color w:val="24292E"/>
          <w:sz w:val="22"/>
        </w:rPr>
        <w:t>__.</w:t>
      </w:r>
    </w:p>
    <w:p w14:paraId="77CC0BCC" w14:textId="1F66679A" w:rsidR="00340281" w:rsidRDefault="00146884">
      <w:pPr>
        <w:pStyle w:val="BodyText"/>
        <w:numPr>
          <w:ilvl w:val="0"/>
          <w:numId w:val="6"/>
        </w:numPr>
        <w:tabs>
          <w:tab w:val="left" w:pos="707"/>
        </w:tabs>
        <w:spacing w:after="219"/>
      </w:pPr>
      <w:r>
        <w:rPr>
          <w:rStyle w:val="Emphasis"/>
          <w:rFonts w:ascii="apple-system;BlinkMacSystemFont" w:hAnsi="apple-system;BlinkMacSystemFont"/>
          <w:i w:val="0"/>
          <w:color w:val="24292E"/>
          <w:sz w:val="22"/>
        </w:rPr>
        <w:t>TODO: Which machine did you allow to access your ELK VM?</w:t>
      </w:r>
      <w:r w:rsidR="00930B47">
        <w:rPr>
          <w:rStyle w:val="Emphasis"/>
          <w:rFonts w:ascii="apple-system;BlinkMacSystemFont" w:hAnsi="apple-system;BlinkMacSystemFont"/>
          <w:i w:val="0"/>
          <w:color w:val="24292E"/>
          <w:sz w:val="22"/>
        </w:rPr>
        <w:t xml:space="preserve"> Jump</w:t>
      </w:r>
      <w:r w:rsidR="004541F4">
        <w:rPr>
          <w:rStyle w:val="Emphasis"/>
          <w:rFonts w:ascii="apple-system;BlinkMacSystemFont" w:hAnsi="apple-system;BlinkMacSystemFont"/>
          <w:i w:val="0"/>
          <w:color w:val="24292E"/>
          <w:sz w:val="22"/>
        </w:rPr>
        <w:t xml:space="preserve"> box Provisioner.</w:t>
      </w:r>
      <w:r>
        <w:rPr>
          <w:rStyle w:val="Emphasis"/>
          <w:rFonts w:ascii="apple-system;BlinkMacSystemFont" w:hAnsi="apple-system;BlinkMacSystemFont"/>
          <w:i w:val="0"/>
          <w:color w:val="24292E"/>
          <w:sz w:val="22"/>
        </w:rPr>
        <w:t xml:space="preserve"> What was its IP address?</w:t>
      </w:r>
      <w:r w:rsidR="004541F4">
        <w:rPr>
          <w:rStyle w:val="Emphasis"/>
          <w:rFonts w:ascii="apple-system;BlinkMacSystemFont" w:hAnsi="apple-system;BlinkMacSystemFont"/>
          <w:i w:val="0"/>
          <w:color w:val="24292E"/>
          <w:sz w:val="22"/>
        </w:rPr>
        <w:t xml:space="preserve"> </w:t>
      </w:r>
      <w:r w:rsidR="004541F4" w:rsidRPr="00677FB8">
        <w:rPr>
          <w:rStyle w:val="Emphasis"/>
          <w:rFonts w:ascii="apple-system;BlinkMacSystemFont" w:hAnsi="apple-system;BlinkMacSystemFont"/>
          <w:i w:val="0"/>
          <w:color w:val="24292E"/>
          <w:sz w:val="22"/>
          <w:u w:val="single"/>
        </w:rPr>
        <w:t>10.0.0.4</w:t>
      </w:r>
    </w:p>
    <w:p w14:paraId="69ED8519"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A summary of the access policies in place can be found in the table below.</w:t>
      </w:r>
    </w:p>
    <w:tbl>
      <w:tblPr>
        <w:tblW w:w="5588" w:type="dxa"/>
        <w:tblInd w:w="178" w:type="dxa"/>
        <w:tblCellMar>
          <w:top w:w="82" w:type="dxa"/>
          <w:left w:w="178" w:type="dxa"/>
          <w:bottom w:w="82" w:type="dxa"/>
          <w:right w:w="178" w:type="dxa"/>
        </w:tblCellMar>
        <w:tblLook w:val="0000" w:firstRow="0" w:lastRow="0" w:firstColumn="0" w:lastColumn="0" w:noHBand="0" w:noVBand="0"/>
      </w:tblPr>
      <w:tblGrid>
        <w:gridCol w:w="1788"/>
        <w:gridCol w:w="1410"/>
        <w:gridCol w:w="2390"/>
      </w:tblGrid>
      <w:tr w:rsidR="00340281" w14:paraId="4A55FFDD" w14:textId="77777777" w:rsidTr="004541F4">
        <w:trPr>
          <w:tblHeader/>
        </w:trPr>
        <w:tc>
          <w:tcPr>
            <w:tcW w:w="1800" w:type="dxa"/>
            <w:tcBorders>
              <w:top w:val="single" w:sz="2" w:space="0" w:color="000000"/>
              <w:left w:val="single" w:sz="2" w:space="0" w:color="000000"/>
              <w:bottom w:val="single" w:sz="2" w:space="0" w:color="000000"/>
              <w:right w:val="single" w:sz="2" w:space="0" w:color="000000"/>
            </w:tcBorders>
            <w:vAlign w:val="center"/>
          </w:tcPr>
          <w:p w14:paraId="5817F0D0" w14:textId="77777777" w:rsidR="00340281" w:rsidRDefault="00146884">
            <w:pPr>
              <w:pStyle w:val="TableHeading"/>
            </w:pPr>
            <w:r>
              <w:t>Name</w:t>
            </w:r>
          </w:p>
        </w:tc>
        <w:tc>
          <w:tcPr>
            <w:tcW w:w="1382" w:type="dxa"/>
            <w:tcBorders>
              <w:top w:val="single" w:sz="2" w:space="0" w:color="000000"/>
              <w:left w:val="single" w:sz="2" w:space="0" w:color="000000"/>
              <w:bottom w:val="single" w:sz="2" w:space="0" w:color="000000"/>
              <w:right w:val="single" w:sz="2" w:space="0" w:color="000000"/>
            </w:tcBorders>
            <w:vAlign w:val="center"/>
          </w:tcPr>
          <w:p w14:paraId="297E4883" w14:textId="77777777" w:rsidR="00340281" w:rsidRDefault="00146884">
            <w:pPr>
              <w:pStyle w:val="TableHeading"/>
            </w:pPr>
            <w:r>
              <w:t>Publicly Accessible</w:t>
            </w:r>
          </w:p>
        </w:tc>
        <w:tc>
          <w:tcPr>
            <w:tcW w:w="2406" w:type="dxa"/>
            <w:tcBorders>
              <w:top w:val="single" w:sz="2" w:space="0" w:color="000000"/>
              <w:left w:val="single" w:sz="2" w:space="0" w:color="000000"/>
              <w:bottom w:val="single" w:sz="2" w:space="0" w:color="000000"/>
              <w:right w:val="single" w:sz="2" w:space="0" w:color="000000"/>
            </w:tcBorders>
            <w:vAlign w:val="center"/>
          </w:tcPr>
          <w:p w14:paraId="6CB0811C" w14:textId="77777777" w:rsidR="00340281" w:rsidRDefault="00146884">
            <w:pPr>
              <w:pStyle w:val="TableHeading"/>
            </w:pPr>
            <w:r>
              <w:t>Allowed IP Addresses</w:t>
            </w:r>
          </w:p>
        </w:tc>
      </w:tr>
      <w:tr w:rsidR="00340281" w14:paraId="30B856B1" w14:textId="77777777" w:rsidTr="004541F4">
        <w:tc>
          <w:tcPr>
            <w:tcW w:w="1800" w:type="dxa"/>
            <w:tcBorders>
              <w:top w:val="single" w:sz="2" w:space="0" w:color="000000"/>
              <w:left w:val="single" w:sz="2" w:space="0" w:color="000000"/>
              <w:bottom w:val="single" w:sz="2" w:space="0" w:color="000000"/>
              <w:right w:val="single" w:sz="2" w:space="0" w:color="000000"/>
            </w:tcBorders>
            <w:vAlign w:val="center"/>
          </w:tcPr>
          <w:p w14:paraId="6045A251" w14:textId="77777777" w:rsidR="00340281" w:rsidRDefault="00146884">
            <w:pPr>
              <w:pStyle w:val="TableContents"/>
            </w:pPr>
            <w:r>
              <w:t>Jump Box</w:t>
            </w:r>
          </w:p>
        </w:tc>
        <w:tc>
          <w:tcPr>
            <w:tcW w:w="1382" w:type="dxa"/>
            <w:tcBorders>
              <w:top w:val="single" w:sz="2" w:space="0" w:color="000000"/>
              <w:left w:val="single" w:sz="2" w:space="0" w:color="000000"/>
              <w:bottom w:val="single" w:sz="2" w:space="0" w:color="000000"/>
              <w:right w:val="single" w:sz="2" w:space="0" w:color="000000"/>
            </w:tcBorders>
            <w:vAlign w:val="center"/>
          </w:tcPr>
          <w:p w14:paraId="6A70DFE1" w14:textId="0952F9AC" w:rsidR="00340281" w:rsidRDefault="00146884">
            <w:pPr>
              <w:pStyle w:val="TableContents"/>
            </w:pPr>
            <w:r>
              <w:t>Yes</w:t>
            </w:r>
          </w:p>
        </w:tc>
        <w:tc>
          <w:tcPr>
            <w:tcW w:w="2406" w:type="dxa"/>
            <w:tcBorders>
              <w:top w:val="single" w:sz="2" w:space="0" w:color="000000"/>
              <w:left w:val="single" w:sz="2" w:space="0" w:color="000000"/>
              <w:bottom w:val="single" w:sz="2" w:space="0" w:color="000000"/>
              <w:right w:val="single" w:sz="2" w:space="0" w:color="000000"/>
            </w:tcBorders>
            <w:vAlign w:val="center"/>
          </w:tcPr>
          <w:p w14:paraId="0749AE82" w14:textId="634C22FC" w:rsidR="00340281" w:rsidRDefault="00830FBE">
            <w:pPr>
              <w:pStyle w:val="TableContents"/>
            </w:pPr>
            <w:r>
              <w:t>73.12.204.74</w:t>
            </w:r>
          </w:p>
        </w:tc>
      </w:tr>
      <w:tr w:rsidR="00340281" w14:paraId="10659FA7" w14:textId="77777777" w:rsidTr="004541F4">
        <w:tc>
          <w:tcPr>
            <w:tcW w:w="1800" w:type="dxa"/>
            <w:tcBorders>
              <w:top w:val="single" w:sz="2" w:space="0" w:color="000000"/>
              <w:left w:val="single" w:sz="2" w:space="0" w:color="000000"/>
              <w:bottom w:val="single" w:sz="2" w:space="0" w:color="000000"/>
              <w:right w:val="single" w:sz="2" w:space="0" w:color="000000"/>
            </w:tcBorders>
            <w:vAlign w:val="center"/>
          </w:tcPr>
          <w:p w14:paraId="2AE2973F" w14:textId="3B6F6DC5" w:rsidR="00340281" w:rsidRPr="00830FBE" w:rsidRDefault="00830FBE">
            <w:pPr>
              <w:pStyle w:val="TableContents"/>
            </w:pPr>
            <w:r>
              <w:t>Web-1</w:t>
            </w:r>
          </w:p>
        </w:tc>
        <w:tc>
          <w:tcPr>
            <w:tcW w:w="1382" w:type="dxa"/>
            <w:tcBorders>
              <w:top w:val="single" w:sz="2" w:space="0" w:color="000000"/>
              <w:left w:val="single" w:sz="2" w:space="0" w:color="000000"/>
              <w:bottom w:val="single" w:sz="2" w:space="0" w:color="000000"/>
              <w:right w:val="single" w:sz="2" w:space="0" w:color="000000"/>
            </w:tcBorders>
            <w:vAlign w:val="center"/>
          </w:tcPr>
          <w:p w14:paraId="51D128A6" w14:textId="35EF269A" w:rsidR="00340281" w:rsidRPr="00830FBE" w:rsidRDefault="00CC25F7">
            <w:pPr>
              <w:pStyle w:val="TableContents"/>
            </w:pPr>
            <w:r>
              <w:t>No</w:t>
            </w:r>
          </w:p>
        </w:tc>
        <w:tc>
          <w:tcPr>
            <w:tcW w:w="2406" w:type="dxa"/>
            <w:tcBorders>
              <w:top w:val="single" w:sz="2" w:space="0" w:color="000000"/>
              <w:left w:val="single" w:sz="2" w:space="0" w:color="000000"/>
              <w:bottom w:val="single" w:sz="2" w:space="0" w:color="000000"/>
              <w:right w:val="single" w:sz="2" w:space="0" w:color="000000"/>
            </w:tcBorders>
            <w:vAlign w:val="center"/>
          </w:tcPr>
          <w:p w14:paraId="60113D32" w14:textId="2FACD38A" w:rsidR="00340281" w:rsidRPr="00830FBE" w:rsidRDefault="00654D5E">
            <w:pPr>
              <w:pStyle w:val="TableContents"/>
            </w:pPr>
            <w:r>
              <w:t>10.0.0</w:t>
            </w:r>
            <w:r w:rsidR="0022445A">
              <w:t>.4</w:t>
            </w:r>
          </w:p>
        </w:tc>
      </w:tr>
      <w:tr w:rsidR="00340281" w14:paraId="29B21D6F" w14:textId="77777777" w:rsidTr="004541F4">
        <w:tc>
          <w:tcPr>
            <w:tcW w:w="1800" w:type="dxa"/>
            <w:tcBorders>
              <w:top w:val="single" w:sz="2" w:space="0" w:color="000000"/>
              <w:left w:val="single" w:sz="2" w:space="0" w:color="000000"/>
              <w:bottom w:val="single" w:sz="2" w:space="0" w:color="000000"/>
              <w:right w:val="single" w:sz="2" w:space="0" w:color="000000"/>
            </w:tcBorders>
            <w:vAlign w:val="center"/>
          </w:tcPr>
          <w:p w14:paraId="25AA8025" w14:textId="662B57B8" w:rsidR="00340281" w:rsidRPr="00830FBE" w:rsidRDefault="00830FBE">
            <w:pPr>
              <w:pStyle w:val="TableContents"/>
            </w:pPr>
            <w:r>
              <w:t>We-2</w:t>
            </w:r>
          </w:p>
        </w:tc>
        <w:tc>
          <w:tcPr>
            <w:tcW w:w="1382" w:type="dxa"/>
            <w:tcBorders>
              <w:top w:val="single" w:sz="2" w:space="0" w:color="000000"/>
              <w:left w:val="single" w:sz="2" w:space="0" w:color="000000"/>
              <w:bottom w:val="single" w:sz="2" w:space="0" w:color="000000"/>
              <w:right w:val="single" w:sz="2" w:space="0" w:color="000000"/>
            </w:tcBorders>
            <w:vAlign w:val="center"/>
          </w:tcPr>
          <w:p w14:paraId="1902C0F1" w14:textId="2AAC8BB0" w:rsidR="00340281" w:rsidRPr="00830FBE" w:rsidRDefault="00CC25F7">
            <w:pPr>
              <w:pStyle w:val="TableContents"/>
            </w:pPr>
            <w:r>
              <w:t>No</w:t>
            </w:r>
          </w:p>
        </w:tc>
        <w:tc>
          <w:tcPr>
            <w:tcW w:w="2406" w:type="dxa"/>
            <w:tcBorders>
              <w:top w:val="single" w:sz="2" w:space="0" w:color="000000"/>
              <w:left w:val="single" w:sz="2" w:space="0" w:color="000000"/>
              <w:bottom w:val="single" w:sz="2" w:space="0" w:color="000000"/>
              <w:right w:val="single" w:sz="2" w:space="0" w:color="000000"/>
            </w:tcBorders>
            <w:vAlign w:val="center"/>
          </w:tcPr>
          <w:p w14:paraId="19B0AB8E" w14:textId="1C033772" w:rsidR="00340281" w:rsidRPr="00830FBE" w:rsidRDefault="0022445A">
            <w:pPr>
              <w:pStyle w:val="TableContents"/>
            </w:pPr>
            <w:r>
              <w:t>10.0.0.4</w:t>
            </w:r>
          </w:p>
        </w:tc>
      </w:tr>
      <w:tr w:rsidR="00830FBE" w14:paraId="528496B6" w14:textId="77777777" w:rsidTr="004541F4">
        <w:tc>
          <w:tcPr>
            <w:tcW w:w="1800" w:type="dxa"/>
            <w:tcBorders>
              <w:top w:val="single" w:sz="2" w:space="0" w:color="000000"/>
              <w:left w:val="single" w:sz="2" w:space="0" w:color="000000"/>
              <w:bottom w:val="single" w:sz="2" w:space="0" w:color="000000"/>
              <w:right w:val="single" w:sz="2" w:space="0" w:color="000000"/>
            </w:tcBorders>
            <w:vAlign w:val="center"/>
          </w:tcPr>
          <w:p w14:paraId="2E3289FD" w14:textId="30B18812" w:rsidR="00830FBE" w:rsidRPr="008C6E92" w:rsidRDefault="00CC25F7">
            <w:pPr>
              <w:pStyle w:val="TableContents"/>
              <w:rPr>
                <w:sz w:val="22"/>
                <w:szCs w:val="22"/>
              </w:rPr>
            </w:pPr>
            <w:r>
              <w:rPr>
                <w:sz w:val="22"/>
                <w:szCs w:val="22"/>
              </w:rPr>
              <w:t>ELK-SERVER</w:t>
            </w:r>
          </w:p>
        </w:tc>
        <w:tc>
          <w:tcPr>
            <w:tcW w:w="1382" w:type="dxa"/>
            <w:tcBorders>
              <w:top w:val="single" w:sz="2" w:space="0" w:color="000000"/>
              <w:left w:val="single" w:sz="2" w:space="0" w:color="000000"/>
              <w:bottom w:val="single" w:sz="2" w:space="0" w:color="000000"/>
              <w:right w:val="single" w:sz="2" w:space="0" w:color="000000"/>
            </w:tcBorders>
            <w:vAlign w:val="center"/>
          </w:tcPr>
          <w:p w14:paraId="63E47E68" w14:textId="637FC165" w:rsidR="00830FBE" w:rsidRPr="00830FBE" w:rsidRDefault="00CC25F7">
            <w:pPr>
              <w:pStyle w:val="TableContents"/>
            </w:pPr>
            <w:r>
              <w:t>No</w:t>
            </w:r>
          </w:p>
        </w:tc>
        <w:tc>
          <w:tcPr>
            <w:tcW w:w="2406" w:type="dxa"/>
            <w:tcBorders>
              <w:top w:val="single" w:sz="2" w:space="0" w:color="000000"/>
              <w:left w:val="single" w:sz="2" w:space="0" w:color="000000"/>
              <w:bottom w:val="single" w:sz="2" w:space="0" w:color="000000"/>
              <w:right w:val="single" w:sz="2" w:space="0" w:color="000000"/>
            </w:tcBorders>
            <w:vAlign w:val="center"/>
          </w:tcPr>
          <w:p w14:paraId="4FD25145" w14:textId="0ADDF8BC" w:rsidR="00830FBE" w:rsidRPr="00830FBE" w:rsidRDefault="0022445A">
            <w:pPr>
              <w:pStyle w:val="TableContents"/>
            </w:pPr>
            <w:r>
              <w:t>10.0.0.4</w:t>
            </w:r>
          </w:p>
        </w:tc>
      </w:tr>
    </w:tbl>
    <w:p w14:paraId="312003AA" w14:textId="77777777" w:rsidR="00340281" w:rsidRDefault="00146884">
      <w:pPr>
        <w:pStyle w:val="Heading3"/>
        <w:spacing w:before="329" w:after="219" w:line="300" w:lineRule="auto"/>
        <w:rPr>
          <w:rFonts w:ascii="apple-system;BlinkMacSystemFont" w:hAnsi="apple-system;BlinkMacSystemFont"/>
          <w:b w:val="0"/>
          <w:color w:val="24292E"/>
        </w:rPr>
      </w:pPr>
      <w:bookmarkStart w:id="2" w:name="user-content-elk-configuration"/>
      <w:bookmarkEnd w:id="2"/>
      <w:r>
        <w:rPr>
          <w:rFonts w:ascii="apple-system;BlinkMacSystemFont" w:hAnsi="apple-system;BlinkMacSystemFont"/>
          <w:b w:val="0"/>
          <w:color w:val="24292E"/>
        </w:rPr>
        <w:t>Elk Configuration</w:t>
      </w:r>
    </w:p>
    <w:p w14:paraId="34397084" w14:textId="13D779FD"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Ansible was used to automate configuration of the ELK machine. No configuration was performed manually, which is advantageous because...</w:t>
      </w:r>
      <w:r w:rsidR="002F2EE5">
        <w:rPr>
          <w:rFonts w:ascii="apple-system;BlinkMacSystemFont" w:hAnsi="apple-system;BlinkMacSystemFont"/>
          <w:color w:val="24292E"/>
          <w:sz w:val="22"/>
        </w:rPr>
        <w:t xml:space="preserve"> </w:t>
      </w:r>
      <w:r w:rsidR="002F2EE5" w:rsidRPr="00677FB8">
        <w:rPr>
          <w:rFonts w:ascii="apple-system;BlinkMacSystemFont" w:hAnsi="apple-system;BlinkMacSystemFont"/>
          <w:color w:val="24292E"/>
          <w:sz w:val="22"/>
          <w:u w:val="single"/>
        </w:rPr>
        <w:t xml:space="preserve">it seals it from any </w:t>
      </w:r>
      <w:r w:rsidR="00677FB8" w:rsidRPr="00677FB8">
        <w:rPr>
          <w:rFonts w:ascii="apple-system;BlinkMacSystemFont" w:hAnsi="apple-system;BlinkMacSystemFont"/>
          <w:color w:val="24292E"/>
          <w:sz w:val="22"/>
          <w:u w:val="single"/>
        </w:rPr>
        <w:t>vulnerabilities.</w:t>
      </w:r>
    </w:p>
    <w:p w14:paraId="1A9E570A" w14:textId="33B7C61E" w:rsidR="00340281" w:rsidRPr="00043868" w:rsidRDefault="00146884">
      <w:pPr>
        <w:pStyle w:val="BodyText"/>
        <w:numPr>
          <w:ilvl w:val="0"/>
          <w:numId w:val="7"/>
        </w:numPr>
        <w:tabs>
          <w:tab w:val="left" w:pos="707"/>
        </w:tabs>
        <w:spacing w:after="219"/>
        <w:rPr>
          <w:rStyle w:val="Emphasis"/>
          <w:i w:val="0"/>
          <w:iCs w:val="0"/>
        </w:rPr>
      </w:pPr>
      <w:r>
        <w:rPr>
          <w:rStyle w:val="Emphasis"/>
          <w:rFonts w:ascii="apple-system;BlinkMacSystemFont" w:hAnsi="apple-system;BlinkMacSystemFont"/>
          <w:i w:val="0"/>
          <w:color w:val="24292E"/>
          <w:sz w:val="22"/>
        </w:rPr>
        <w:t>TODO: What is the main advantage of automating configuration with Ansible?</w:t>
      </w:r>
    </w:p>
    <w:p w14:paraId="2C384CF5" w14:textId="7161D2DA" w:rsidR="00043868" w:rsidRDefault="00043868" w:rsidP="00043868">
      <w:pPr>
        <w:pStyle w:val="BodyText"/>
        <w:numPr>
          <w:ilvl w:val="1"/>
          <w:numId w:val="7"/>
        </w:numPr>
        <w:tabs>
          <w:tab w:val="left" w:pos="707"/>
        </w:tabs>
        <w:spacing w:after="219"/>
      </w:pPr>
      <w:r>
        <w:rPr>
          <w:rStyle w:val="Emphasis"/>
          <w:rFonts w:ascii="apple-system;BlinkMacSystemFont" w:hAnsi="apple-system;BlinkMacSystemFont"/>
          <w:i w:val="0"/>
          <w:color w:val="24292E"/>
          <w:sz w:val="22"/>
        </w:rPr>
        <w:t>It</w:t>
      </w:r>
      <w:r w:rsidR="00B250CB">
        <w:rPr>
          <w:rStyle w:val="Emphasis"/>
          <w:rFonts w:ascii="apple-system;BlinkMacSystemFont" w:hAnsi="apple-system;BlinkMacSystemFont"/>
          <w:i w:val="0"/>
          <w:color w:val="24292E"/>
          <w:sz w:val="22"/>
        </w:rPr>
        <w:t xml:space="preserve"> is an open-source automation tool that can help platform, configuration management</w:t>
      </w:r>
      <w:r w:rsidR="00C02D64">
        <w:rPr>
          <w:rStyle w:val="Emphasis"/>
          <w:rFonts w:ascii="apple-system;BlinkMacSystemFont" w:hAnsi="apple-system;BlinkMacSystemFont"/>
          <w:i w:val="0"/>
          <w:color w:val="24292E"/>
          <w:sz w:val="22"/>
        </w:rPr>
        <w:t xml:space="preserve"> and application deployment.</w:t>
      </w:r>
    </w:p>
    <w:p w14:paraId="477DE15D"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The playbook implements the following tasks:</w:t>
      </w:r>
    </w:p>
    <w:p w14:paraId="433B989B" w14:textId="77777777" w:rsidR="00340281" w:rsidRDefault="00146884">
      <w:pPr>
        <w:pStyle w:val="BodyText"/>
        <w:numPr>
          <w:ilvl w:val="0"/>
          <w:numId w:val="8"/>
        </w:numPr>
        <w:tabs>
          <w:tab w:val="left" w:pos="707"/>
        </w:tabs>
        <w:spacing w:after="219"/>
      </w:pPr>
      <w:r>
        <w:rPr>
          <w:rStyle w:val="Emphasis"/>
          <w:rFonts w:ascii="apple-system;BlinkMacSystemFont" w:hAnsi="apple-system;BlinkMacSystemFont"/>
          <w:i w:val="0"/>
          <w:color w:val="24292E"/>
          <w:sz w:val="22"/>
        </w:rPr>
        <w:t>TODO: In 3-5 bullets, explain the steps of the ELK installation play. E.g., install Docker; download image; etc.</w:t>
      </w:r>
    </w:p>
    <w:p w14:paraId="605A5AC2" w14:textId="7D196F23" w:rsidR="00340281" w:rsidRDefault="00C824C0"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Install docker.io</w:t>
      </w:r>
    </w:p>
    <w:p w14:paraId="0558A643" w14:textId="374087D9" w:rsidR="00340281" w:rsidRDefault="00C824C0"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Install pip3</w:t>
      </w:r>
    </w:p>
    <w:p w14:paraId="41A86341" w14:textId="768AE1C1" w:rsidR="00C824C0" w:rsidRDefault="002B61B9"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Install Docker python module</w:t>
      </w:r>
    </w:p>
    <w:p w14:paraId="4903A053" w14:textId="73D861E1" w:rsidR="002B61B9" w:rsidRDefault="002B61B9"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Use more memory</w:t>
      </w:r>
    </w:p>
    <w:p w14:paraId="4F2FF5EA" w14:textId="012EF023" w:rsidR="002B61B9" w:rsidRDefault="002B61B9"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lastRenderedPageBreak/>
        <w:t>Download and launch a docker elk container</w:t>
      </w:r>
    </w:p>
    <w:p w14:paraId="00BF2DE2" w14:textId="1CA7F40D" w:rsidR="00BF7325" w:rsidRDefault="00BF7325" w:rsidP="00BF153C">
      <w:pPr>
        <w:pStyle w:val="BodyText"/>
        <w:numPr>
          <w:ilvl w:val="1"/>
          <w:numId w:val="8"/>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Enable docker service</w:t>
      </w:r>
    </w:p>
    <w:p w14:paraId="34EF0D64" w14:textId="77777777" w:rsidR="00340281" w:rsidRDefault="00146884">
      <w:pPr>
        <w:pStyle w:val="BodyText"/>
        <w:spacing w:after="0"/>
      </w:pPr>
      <w:r>
        <w:rPr>
          <w:rFonts w:ascii="apple-system;BlinkMacSystemFont" w:hAnsi="apple-system;BlinkMacSystemFont"/>
          <w:color w:val="24292E"/>
          <w:sz w:val="22"/>
        </w:rPr>
        <w:t>The following screenshot displays the result of running </w:t>
      </w:r>
      <w:r>
        <w:rPr>
          <w:rStyle w:val="SourceText"/>
          <w:rFonts w:ascii="SFMono-Regular;Consolas;Liberat" w:hAnsi="SFMono-Regular;Consolas;Liberat"/>
          <w:color w:val="24292E"/>
          <w:sz w:val="18"/>
        </w:rPr>
        <w:t xml:space="preserve">docker </w:t>
      </w:r>
      <w:proofErr w:type="spellStart"/>
      <w:r>
        <w:rPr>
          <w:rStyle w:val="SourceText"/>
          <w:rFonts w:ascii="SFMono-Regular;Consolas;Liberat" w:hAnsi="SFMono-Regular;Consolas;Liberat"/>
          <w:color w:val="24292E"/>
          <w:sz w:val="18"/>
        </w:rPr>
        <w:t>ps</w:t>
      </w:r>
      <w:proofErr w:type="spellEnd"/>
      <w:r>
        <w:rPr>
          <w:rFonts w:ascii="apple-system;BlinkMacSystemFont" w:hAnsi="apple-system;BlinkMacSystemFont"/>
          <w:color w:val="24292E"/>
          <w:sz w:val="22"/>
        </w:rPr>
        <w:t> after successfully configuring the ELK instance.</w:t>
      </w:r>
    </w:p>
    <w:p w14:paraId="51E17FE2" w14:textId="77777777" w:rsidR="00340281" w:rsidRDefault="00146884">
      <w:pPr>
        <w:pStyle w:val="BodyText"/>
        <w:spacing w:after="0"/>
      </w:pPr>
      <w:r>
        <w:rPr>
          <w:rStyle w:val="StrongEmphasis"/>
          <w:rFonts w:ascii="apple-system;BlinkMacSystemFont" w:hAnsi="apple-system;BlinkMacSystemFont"/>
          <w:color w:val="24292E"/>
          <w:sz w:val="22"/>
        </w:rPr>
        <w:t>Note</w:t>
      </w:r>
      <w:r>
        <w:rPr>
          <w:rFonts w:ascii="apple-system;BlinkMacSystemFont" w:hAnsi="apple-system;BlinkMacSystemFont"/>
          <w:color w:val="24292E"/>
          <w:sz w:val="22"/>
        </w:rPr>
        <w:t>: The following image link needs to be updated. Replace </w:t>
      </w:r>
      <w:r>
        <w:rPr>
          <w:rStyle w:val="SourceText"/>
          <w:rFonts w:ascii="SFMono-Regular;Consolas;Liberat" w:hAnsi="SFMono-Regular;Consolas;Liberat"/>
          <w:color w:val="24292E"/>
          <w:sz w:val="18"/>
        </w:rPr>
        <w:t>docker_ps_output.png</w:t>
      </w:r>
      <w:r>
        <w:rPr>
          <w:rFonts w:ascii="apple-system;BlinkMacSystemFont" w:hAnsi="apple-system;BlinkMacSystemFont"/>
          <w:color w:val="24292E"/>
          <w:sz w:val="22"/>
        </w:rPr>
        <w:t> with the name of your screenshot image file.</w:t>
      </w:r>
    </w:p>
    <w:p w14:paraId="52F3D0AD" w14:textId="0B5F6C35" w:rsidR="00340281" w:rsidRDefault="00474126">
      <w:pPr>
        <w:pStyle w:val="BodyText"/>
        <w:spacing w:after="219"/>
        <w:rPr>
          <w:color w:val="24292E"/>
        </w:rPr>
      </w:pPr>
      <w:r>
        <w:rPr>
          <w:noProof/>
        </w:rPr>
        <w:drawing>
          <wp:inline distT="0" distB="0" distL="0" distR="0" wp14:anchorId="2420BAB9" wp14:editId="2C81D1EE">
            <wp:extent cx="633222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570865"/>
                    </a:xfrm>
                    <a:prstGeom prst="rect">
                      <a:avLst/>
                    </a:prstGeom>
                  </pic:spPr>
                </pic:pic>
              </a:graphicData>
            </a:graphic>
          </wp:inline>
        </w:drawing>
      </w:r>
    </w:p>
    <w:p w14:paraId="6E9952F0" w14:textId="77777777" w:rsidR="00340281" w:rsidRDefault="00146884">
      <w:pPr>
        <w:pStyle w:val="Heading3"/>
        <w:spacing w:before="329" w:after="219" w:line="300" w:lineRule="auto"/>
        <w:rPr>
          <w:rFonts w:ascii="apple-system;BlinkMacSystemFont" w:hAnsi="apple-system;BlinkMacSystemFont"/>
          <w:b w:val="0"/>
          <w:color w:val="24292E"/>
        </w:rPr>
      </w:pPr>
      <w:bookmarkStart w:id="3" w:name="user-content-target-machines--beats"/>
      <w:bookmarkEnd w:id="3"/>
      <w:r>
        <w:rPr>
          <w:rFonts w:ascii="apple-system;BlinkMacSystemFont" w:hAnsi="apple-system;BlinkMacSystemFont"/>
          <w:b w:val="0"/>
          <w:color w:val="24292E"/>
        </w:rPr>
        <w:t>Target Machines &amp; Beats</w:t>
      </w:r>
    </w:p>
    <w:p w14:paraId="4D83B2CB" w14:textId="77777777" w:rsidR="001E64E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This ELK server is configured to monitor the following machines:</w:t>
      </w:r>
    </w:p>
    <w:p w14:paraId="0B0FB614" w14:textId="67CD640A" w:rsidR="00340281" w:rsidRDefault="00844448" w:rsidP="001E64E1">
      <w:pPr>
        <w:pStyle w:val="BodyText"/>
        <w:numPr>
          <w:ilvl w:val="0"/>
          <w:numId w:val="17"/>
        </w:numPr>
        <w:spacing w:after="219"/>
        <w:rPr>
          <w:rFonts w:ascii="apple-system;BlinkMacSystemFont" w:hAnsi="apple-system;BlinkMacSystemFont"/>
          <w:color w:val="24292E"/>
          <w:sz w:val="22"/>
        </w:rPr>
      </w:pPr>
      <w:r w:rsidRPr="00C02D64">
        <w:rPr>
          <w:rFonts w:ascii="apple-system;BlinkMacSystemFont" w:hAnsi="apple-system;BlinkMacSystemFont"/>
          <w:color w:val="24292E"/>
          <w:sz w:val="22"/>
          <w:u w:val="single"/>
        </w:rPr>
        <w:t>10.0.0.5 and 10.0.0.6</w:t>
      </w:r>
    </w:p>
    <w:p w14:paraId="590DC2E6" w14:textId="6B0EE5D1" w:rsidR="00340281" w:rsidRPr="00C02D64" w:rsidRDefault="00146884">
      <w:pPr>
        <w:pStyle w:val="BodyText"/>
        <w:spacing w:after="219"/>
        <w:rPr>
          <w:rFonts w:ascii="apple-system;BlinkMacSystemFont" w:hAnsi="apple-system;BlinkMacSystemFont"/>
          <w:color w:val="24292E"/>
          <w:sz w:val="22"/>
          <w:u w:val="single"/>
        </w:rPr>
      </w:pPr>
      <w:r>
        <w:rPr>
          <w:rFonts w:ascii="apple-system;BlinkMacSystemFont" w:hAnsi="apple-system;BlinkMacSystemFont"/>
          <w:color w:val="24292E"/>
          <w:sz w:val="22"/>
        </w:rPr>
        <w:t>We have installed the following Beats on these machines:</w:t>
      </w:r>
      <w:r w:rsidR="0002773A">
        <w:rPr>
          <w:rFonts w:ascii="apple-system;BlinkMacSystemFont" w:hAnsi="apple-system;BlinkMacSystemFont"/>
          <w:color w:val="24292E"/>
          <w:sz w:val="22"/>
        </w:rPr>
        <w:t xml:space="preserve"> </w:t>
      </w:r>
      <w:r w:rsidR="0002773A" w:rsidRPr="00C02D64">
        <w:rPr>
          <w:rFonts w:ascii="apple-system;BlinkMacSystemFont" w:hAnsi="apple-system;BlinkMacSystemFont"/>
          <w:color w:val="24292E"/>
          <w:sz w:val="22"/>
          <w:u w:val="single"/>
        </w:rPr>
        <w:t>Filebeat</w:t>
      </w:r>
    </w:p>
    <w:p w14:paraId="54A7245C"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These Beats allow us to collect the following information from each machine:</w:t>
      </w:r>
    </w:p>
    <w:p w14:paraId="120429FA" w14:textId="3AB91C6D" w:rsidR="002B0A96" w:rsidRDefault="0002773A" w:rsidP="002B0A96">
      <w:pPr>
        <w:pStyle w:val="Heading3"/>
        <w:numPr>
          <w:ilvl w:val="0"/>
          <w:numId w:val="15"/>
        </w:numPr>
        <w:spacing w:before="329" w:after="219" w:line="300" w:lineRule="auto"/>
        <w:rPr>
          <w:rFonts w:ascii="apple-system;BlinkMacSystemFont" w:hAnsi="apple-system;BlinkMacSystemFont"/>
          <w:b w:val="0"/>
          <w:color w:val="24292E"/>
          <w:sz w:val="22"/>
          <w:szCs w:val="22"/>
        </w:rPr>
      </w:pPr>
      <w:bookmarkStart w:id="4" w:name="user-content-using-the-playbook"/>
      <w:bookmarkEnd w:id="4"/>
      <w:r>
        <w:rPr>
          <w:rFonts w:ascii="apple-system;BlinkMacSystemFont" w:hAnsi="apple-system;BlinkMacSystemFont"/>
          <w:b w:val="0"/>
          <w:color w:val="24292E"/>
          <w:sz w:val="22"/>
          <w:szCs w:val="22"/>
        </w:rPr>
        <w:t>Filebeat: detects changes to the filesystem</w:t>
      </w:r>
      <w:r w:rsidR="002B0A96">
        <w:rPr>
          <w:rFonts w:ascii="apple-system;BlinkMacSystemFont" w:hAnsi="apple-system;BlinkMacSystemFont"/>
          <w:b w:val="0"/>
          <w:color w:val="24292E"/>
          <w:sz w:val="22"/>
          <w:szCs w:val="22"/>
        </w:rPr>
        <w:t xml:space="preserve"> and collects apache logs</w:t>
      </w:r>
    </w:p>
    <w:p w14:paraId="38E8D819" w14:textId="5D5C1E0C" w:rsidR="002B0A96" w:rsidRPr="002B0A96" w:rsidRDefault="002B0A96" w:rsidP="002B0A96">
      <w:pPr>
        <w:pStyle w:val="BodyText"/>
        <w:numPr>
          <w:ilvl w:val="0"/>
          <w:numId w:val="15"/>
        </w:numPr>
      </w:pPr>
      <w:proofErr w:type="spellStart"/>
      <w:r>
        <w:t>Metricbeat</w:t>
      </w:r>
      <w:proofErr w:type="spellEnd"/>
      <w:r>
        <w:t xml:space="preserve">: detects changes in the filesystem metrics such as </w:t>
      </w:r>
      <w:r w:rsidR="00C50385">
        <w:t xml:space="preserve">CPU usage, SSH logins, </w:t>
      </w:r>
      <w:r w:rsidR="00127418">
        <w:t xml:space="preserve">CPU statistics and failed </w:t>
      </w:r>
      <w:proofErr w:type="spellStart"/>
      <w:r w:rsidR="00127418">
        <w:t>sudo</w:t>
      </w:r>
      <w:proofErr w:type="spellEnd"/>
      <w:r w:rsidR="00127418">
        <w:t xml:space="preserve"> escalations. </w:t>
      </w:r>
    </w:p>
    <w:p w14:paraId="23D333D6" w14:textId="461E91A3" w:rsidR="00340281" w:rsidRDefault="00146884">
      <w:pPr>
        <w:pStyle w:val="Heading3"/>
        <w:spacing w:before="329" w:after="219" w:line="300" w:lineRule="auto"/>
        <w:rPr>
          <w:rFonts w:ascii="apple-system;BlinkMacSystemFont" w:hAnsi="apple-system;BlinkMacSystemFont"/>
          <w:b w:val="0"/>
          <w:color w:val="24292E"/>
        </w:rPr>
      </w:pPr>
      <w:r>
        <w:rPr>
          <w:rFonts w:ascii="apple-system;BlinkMacSystemFont" w:hAnsi="apple-system;BlinkMacSystemFont"/>
          <w:b w:val="0"/>
          <w:color w:val="24292E"/>
        </w:rPr>
        <w:t>Using the Playbook</w:t>
      </w:r>
    </w:p>
    <w:p w14:paraId="787869BD" w14:textId="1B26CF9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In order to use the playbook, you will need to have an Ansible control node already configured. Assuming you have such a control node provisioned:</w:t>
      </w:r>
      <w:r w:rsidR="00234176">
        <w:rPr>
          <w:rFonts w:ascii="apple-system;BlinkMacSystemFont" w:hAnsi="apple-system;BlinkMacSystemFont"/>
          <w:color w:val="24292E"/>
          <w:sz w:val="22"/>
        </w:rPr>
        <w:t xml:space="preserve"> </w:t>
      </w:r>
    </w:p>
    <w:p w14:paraId="3E7D5F10" w14:textId="77777777" w:rsidR="00340281" w:rsidRDefault="00146884">
      <w:pPr>
        <w:pStyle w:val="BodyText"/>
        <w:spacing w:after="219"/>
        <w:rPr>
          <w:rFonts w:ascii="apple-system;BlinkMacSystemFont" w:hAnsi="apple-system;BlinkMacSystemFont"/>
          <w:color w:val="24292E"/>
          <w:sz w:val="22"/>
        </w:rPr>
      </w:pPr>
      <w:r>
        <w:rPr>
          <w:rFonts w:ascii="apple-system;BlinkMacSystemFont" w:hAnsi="apple-system;BlinkMacSystemFont"/>
          <w:color w:val="24292E"/>
          <w:sz w:val="22"/>
        </w:rPr>
        <w:t>SSH into the control node and follow the steps below:</w:t>
      </w:r>
    </w:p>
    <w:p w14:paraId="6AB4B5C3" w14:textId="07A260D6" w:rsidR="00340281" w:rsidRDefault="00146884">
      <w:pPr>
        <w:pStyle w:val="BodyText"/>
        <w:numPr>
          <w:ilvl w:val="0"/>
          <w:numId w:val="1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Copy the _</w:t>
      </w:r>
      <w:r w:rsidR="006C0C09">
        <w:rPr>
          <w:rFonts w:ascii="apple-system;BlinkMacSystemFont" w:hAnsi="apple-system;BlinkMacSystemFont"/>
          <w:color w:val="24292E"/>
          <w:sz w:val="22"/>
          <w:u w:val="single"/>
        </w:rPr>
        <w:t>ansible</w:t>
      </w:r>
      <w:r>
        <w:rPr>
          <w:rFonts w:ascii="apple-system;BlinkMacSystemFont" w:hAnsi="apple-system;BlinkMacSystemFont"/>
          <w:color w:val="24292E"/>
          <w:sz w:val="22"/>
        </w:rPr>
        <w:t>____ file to __</w:t>
      </w:r>
      <w:r w:rsidR="00F54E9D">
        <w:rPr>
          <w:rFonts w:ascii="apple-system;BlinkMacSystemFont" w:hAnsi="apple-system;BlinkMacSystemFont"/>
          <w:color w:val="24292E"/>
          <w:sz w:val="22"/>
          <w:u w:val="single"/>
        </w:rPr>
        <w:t>/</w:t>
      </w:r>
      <w:proofErr w:type="spellStart"/>
      <w:r w:rsidR="00F54E9D">
        <w:rPr>
          <w:rFonts w:ascii="apple-system;BlinkMacSystemFont" w:hAnsi="apple-system;BlinkMacSystemFont"/>
          <w:color w:val="24292E"/>
          <w:sz w:val="22"/>
          <w:u w:val="single"/>
        </w:rPr>
        <w:t>etc</w:t>
      </w:r>
      <w:proofErr w:type="spellEnd"/>
      <w:r w:rsidR="00F54E9D">
        <w:rPr>
          <w:rFonts w:ascii="apple-system;BlinkMacSystemFont" w:hAnsi="apple-system;BlinkMacSystemFont"/>
          <w:color w:val="24292E"/>
          <w:sz w:val="22"/>
          <w:u w:val="single"/>
        </w:rPr>
        <w:t>/ansible/roles</w:t>
      </w:r>
      <w:r>
        <w:rPr>
          <w:rFonts w:ascii="apple-system;BlinkMacSystemFont" w:hAnsi="apple-system;BlinkMacSystemFont"/>
          <w:color w:val="24292E"/>
          <w:sz w:val="22"/>
        </w:rPr>
        <w:t>___.</w:t>
      </w:r>
    </w:p>
    <w:p w14:paraId="31ADE896" w14:textId="23A929C5" w:rsidR="00340281" w:rsidRDefault="00146884">
      <w:pPr>
        <w:pStyle w:val="BodyText"/>
        <w:numPr>
          <w:ilvl w:val="0"/>
          <w:numId w:val="1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Update the _</w:t>
      </w:r>
      <w:r w:rsidR="00FD61C4">
        <w:rPr>
          <w:rFonts w:ascii="apple-system;BlinkMacSystemFont" w:hAnsi="apple-system;BlinkMacSystemFont"/>
          <w:color w:val="24292E"/>
          <w:sz w:val="22"/>
          <w:u w:val="single"/>
        </w:rPr>
        <w:t>hosts</w:t>
      </w:r>
      <w:r>
        <w:rPr>
          <w:rFonts w:ascii="apple-system;BlinkMacSystemFont" w:hAnsi="apple-system;BlinkMacSystemFont"/>
          <w:color w:val="24292E"/>
          <w:sz w:val="22"/>
        </w:rPr>
        <w:t>____ file to include</w:t>
      </w:r>
      <w:r w:rsidR="001D5193">
        <w:rPr>
          <w:rFonts w:ascii="apple-system;BlinkMacSystemFont" w:hAnsi="apple-system;BlinkMacSystemFont"/>
          <w:color w:val="24292E"/>
          <w:sz w:val="22"/>
        </w:rPr>
        <w:t xml:space="preserve"> </w:t>
      </w:r>
      <w:r w:rsidR="001D5193">
        <w:rPr>
          <w:rFonts w:ascii="apple-system;BlinkMacSystemFont" w:hAnsi="apple-system;BlinkMacSystemFont"/>
          <w:color w:val="24292E"/>
          <w:sz w:val="22"/>
          <w:u w:val="single"/>
        </w:rPr>
        <w:t xml:space="preserve">webserver and </w:t>
      </w:r>
      <w:r w:rsidR="00B44583">
        <w:rPr>
          <w:rFonts w:ascii="apple-system;BlinkMacSystemFont" w:hAnsi="apple-system;BlinkMacSystemFont"/>
          <w:color w:val="24292E"/>
          <w:sz w:val="22"/>
          <w:u w:val="single"/>
        </w:rPr>
        <w:t>ELK</w:t>
      </w:r>
    </w:p>
    <w:p w14:paraId="77C087CC" w14:textId="58160BDE" w:rsidR="00340281" w:rsidRDefault="00146884">
      <w:pPr>
        <w:pStyle w:val="BodyText"/>
        <w:numPr>
          <w:ilvl w:val="0"/>
          <w:numId w:val="12"/>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 xml:space="preserve">Run the </w:t>
      </w:r>
      <w:r w:rsidR="00E15CC2">
        <w:rPr>
          <w:rFonts w:ascii="apple-system;BlinkMacSystemFont" w:hAnsi="apple-system;BlinkMacSystemFont"/>
          <w:color w:val="24292E"/>
          <w:sz w:val="22"/>
        </w:rPr>
        <w:t>playbook and</w:t>
      </w:r>
      <w:r>
        <w:rPr>
          <w:rFonts w:ascii="apple-system;BlinkMacSystemFont" w:hAnsi="apple-system;BlinkMacSystemFont"/>
          <w:color w:val="24292E"/>
          <w:sz w:val="22"/>
        </w:rPr>
        <w:t xml:space="preserve"> navigate to __</w:t>
      </w:r>
      <w:r w:rsidR="00FD61C4">
        <w:rPr>
          <w:rFonts w:ascii="apple-system;BlinkMacSystemFont" w:hAnsi="apple-system;BlinkMacSystemFont"/>
          <w:color w:val="24292E"/>
          <w:sz w:val="22"/>
          <w:u w:val="single"/>
        </w:rPr>
        <w:t>Kibana</w:t>
      </w:r>
      <w:r>
        <w:rPr>
          <w:rFonts w:ascii="apple-system;BlinkMacSystemFont" w:hAnsi="apple-system;BlinkMacSystemFont"/>
          <w:color w:val="24292E"/>
          <w:sz w:val="22"/>
        </w:rPr>
        <w:t>__ to check that the installation worked as expected.</w:t>
      </w:r>
    </w:p>
    <w:p w14:paraId="30269DFD" w14:textId="77777777" w:rsidR="00340281" w:rsidRDefault="00146884">
      <w:pPr>
        <w:pStyle w:val="BodyText"/>
        <w:spacing w:after="219"/>
      </w:pPr>
      <w:r>
        <w:rPr>
          <w:rStyle w:val="Emphasis"/>
          <w:rFonts w:ascii="apple-system;BlinkMacSystemFont" w:hAnsi="apple-system;BlinkMacSystemFont"/>
          <w:i w:val="0"/>
          <w:color w:val="24292E"/>
          <w:sz w:val="22"/>
        </w:rPr>
        <w:t>TODO: Answer the following questions to fill in the blanks:</w:t>
      </w:r>
    </w:p>
    <w:p w14:paraId="5487B692" w14:textId="2F17E1A0" w:rsidR="00340281" w:rsidRDefault="00146884">
      <w:pPr>
        <w:pStyle w:val="BodyText"/>
        <w:numPr>
          <w:ilvl w:val="0"/>
          <w:numId w:val="13"/>
        </w:numPr>
        <w:tabs>
          <w:tab w:val="left" w:pos="707"/>
        </w:tabs>
        <w:spacing w:after="219"/>
      </w:pPr>
      <w:r>
        <w:rPr>
          <w:rStyle w:val="Emphasis"/>
          <w:rFonts w:ascii="apple-system;BlinkMacSystemFont" w:hAnsi="apple-system;BlinkMacSystemFont"/>
          <w:i w:val="0"/>
          <w:color w:val="24292E"/>
          <w:sz w:val="22"/>
        </w:rPr>
        <w:t>Which file is the playbook?</w:t>
      </w:r>
      <w:r w:rsidR="00265138">
        <w:rPr>
          <w:rStyle w:val="Emphasis"/>
          <w:rFonts w:ascii="apple-system;BlinkMacSystemFont" w:hAnsi="apple-system;BlinkMacSystemFont"/>
          <w:i w:val="0"/>
          <w:color w:val="24292E"/>
          <w:sz w:val="22"/>
        </w:rPr>
        <w:t xml:space="preserve"> </w:t>
      </w:r>
      <w:proofErr w:type="spellStart"/>
      <w:r w:rsidR="00012378">
        <w:rPr>
          <w:rStyle w:val="Emphasis"/>
          <w:rFonts w:ascii="apple-system;BlinkMacSystemFont" w:hAnsi="apple-system;BlinkMacSystemFont"/>
          <w:i w:val="0"/>
          <w:color w:val="24292E"/>
          <w:sz w:val="22"/>
        </w:rPr>
        <w:t>Filebeat-playbook.yml</w:t>
      </w:r>
      <w:proofErr w:type="spellEnd"/>
      <w:r w:rsidR="00012378">
        <w:rPr>
          <w:rStyle w:val="Emphasis"/>
          <w:rFonts w:ascii="apple-system;BlinkMacSystemFont" w:hAnsi="apple-system;BlinkMacSystemFont"/>
          <w:i w:val="0"/>
          <w:color w:val="24292E"/>
          <w:sz w:val="22"/>
        </w:rPr>
        <w:t xml:space="preserve"> and </w:t>
      </w:r>
      <w:proofErr w:type="spellStart"/>
      <w:r w:rsidR="00E15CC2">
        <w:rPr>
          <w:rStyle w:val="Emphasis"/>
          <w:rFonts w:ascii="apple-system;BlinkMacSystemFont" w:hAnsi="apple-system;BlinkMacSystemFont"/>
          <w:i w:val="0"/>
          <w:color w:val="24292E"/>
          <w:sz w:val="22"/>
        </w:rPr>
        <w:t>metricbeat-playbook.yml</w:t>
      </w:r>
      <w:proofErr w:type="spellEnd"/>
      <w:r w:rsidR="00E15CC2">
        <w:rPr>
          <w:rStyle w:val="Emphasis"/>
          <w:rFonts w:ascii="apple-system;BlinkMacSystemFont" w:hAnsi="apple-system;BlinkMacSystemFont"/>
          <w:i w:val="0"/>
          <w:color w:val="24292E"/>
          <w:sz w:val="22"/>
        </w:rPr>
        <w:t xml:space="preserve"> Where</w:t>
      </w:r>
      <w:r>
        <w:rPr>
          <w:rStyle w:val="Emphasis"/>
          <w:rFonts w:ascii="apple-system;BlinkMacSystemFont" w:hAnsi="apple-system;BlinkMacSystemFont"/>
          <w:i w:val="0"/>
          <w:color w:val="24292E"/>
          <w:sz w:val="22"/>
        </w:rPr>
        <w:t xml:space="preserve"> do you copy it?</w:t>
      </w:r>
      <w:r w:rsidR="00E15CC2">
        <w:rPr>
          <w:rStyle w:val="Emphasis"/>
          <w:rFonts w:ascii="apple-system;BlinkMacSystemFont" w:hAnsi="apple-system;BlinkMacSystemFont"/>
          <w:i w:val="0"/>
          <w:color w:val="24292E"/>
          <w:sz w:val="22"/>
        </w:rPr>
        <w:t xml:space="preserve"> To /</w:t>
      </w:r>
      <w:proofErr w:type="spellStart"/>
      <w:r w:rsidR="00E15CC2">
        <w:rPr>
          <w:rStyle w:val="Emphasis"/>
          <w:rFonts w:ascii="apple-system;BlinkMacSystemFont" w:hAnsi="apple-system;BlinkMacSystemFont"/>
          <w:i w:val="0"/>
          <w:color w:val="24292E"/>
          <w:sz w:val="22"/>
        </w:rPr>
        <w:t>etc</w:t>
      </w:r>
      <w:proofErr w:type="spellEnd"/>
      <w:r w:rsidR="00E15CC2">
        <w:rPr>
          <w:rStyle w:val="Emphasis"/>
          <w:rFonts w:ascii="apple-system;BlinkMacSystemFont" w:hAnsi="apple-system;BlinkMacSystemFont"/>
          <w:i w:val="0"/>
          <w:color w:val="24292E"/>
          <w:sz w:val="22"/>
        </w:rPr>
        <w:t>/ansible/roles directory</w:t>
      </w:r>
    </w:p>
    <w:p w14:paraId="7159B5BA" w14:textId="244D9AEF" w:rsidR="00B24C07" w:rsidRPr="00414870" w:rsidRDefault="00146884">
      <w:pPr>
        <w:pStyle w:val="BodyText"/>
        <w:numPr>
          <w:ilvl w:val="0"/>
          <w:numId w:val="13"/>
        </w:numPr>
        <w:tabs>
          <w:tab w:val="left" w:pos="707"/>
        </w:tabs>
        <w:spacing w:after="219"/>
        <w:rPr>
          <w:rStyle w:val="Emphasis"/>
          <w:i w:val="0"/>
          <w:iCs w:val="0"/>
        </w:rPr>
      </w:pPr>
      <w:r>
        <w:rPr>
          <w:rStyle w:val="Emphasis"/>
          <w:rFonts w:ascii="apple-system;BlinkMacSystemFont" w:hAnsi="apple-system;BlinkMacSystemFont"/>
          <w:i w:val="0"/>
          <w:color w:val="24292E"/>
          <w:sz w:val="22"/>
        </w:rPr>
        <w:t xml:space="preserve">Which file do you update to make Ansible run the playbook on a specific machine? </w:t>
      </w:r>
    </w:p>
    <w:p w14:paraId="503D8283" w14:textId="141BFB53" w:rsidR="00414870" w:rsidRPr="00B24C07" w:rsidRDefault="00DA3DA3" w:rsidP="00414870">
      <w:pPr>
        <w:pStyle w:val="BodyText"/>
        <w:numPr>
          <w:ilvl w:val="1"/>
          <w:numId w:val="13"/>
        </w:numPr>
        <w:tabs>
          <w:tab w:val="left" w:pos="707"/>
        </w:tabs>
        <w:spacing w:after="219"/>
        <w:rPr>
          <w:rStyle w:val="Emphasis"/>
          <w:i w:val="0"/>
          <w:iCs w:val="0"/>
        </w:rPr>
      </w:pPr>
      <w:r>
        <w:rPr>
          <w:rStyle w:val="Emphasis"/>
          <w:rFonts w:ascii="apple-system;BlinkMacSystemFont" w:hAnsi="apple-system;BlinkMacSystemFont"/>
          <w:i w:val="0"/>
          <w:color w:val="24292E"/>
          <w:sz w:val="22"/>
        </w:rPr>
        <w:lastRenderedPageBreak/>
        <w:t xml:space="preserve">You would update the </w:t>
      </w:r>
      <w:proofErr w:type="spellStart"/>
      <w:r>
        <w:rPr>
          <w:rStyle w:val="Emphasis"/>
          <w:rFonts w:ascii="apple-system;BlinkMacSystemFont" w:hAnsi="apple-system;BlinkMacSystemFont"/>
          <w:i w:val="0"/>
          <w:color w:val="24292E"/>
          <w:sz w:val="22"/>
        </w:rPr>
        <w:t>filebeat-config.yml</w:t>
      </w:r>
      <w:proofErr w:type="spellEnd"/>
      <w:r>
        <w:rPr>
          <w:rStyle w:val="Emphasis"/>
          <w:rFonts w:ascii="apple-system;BlinkMacSystemFont" w:hAnsi="apple-system;BlinkMacSystemFont"/>
          <w:i w:val="0"/>
          <w:color w:val="24292E"/>
          <w:sz w:val="22"/>
        </w:rPr>
        <w:t xml:space="preserve"> and </w:t>
      </w:r>
      <w:proofErr w:type="spellStart"/>
      <w:r>
        <w:rPr>
          <w:rStyle w:val="Emphasis"/>
          <w:rFonts w:ascii="apple-system;BlinkMacSystemFont" w:hAnsi="apple-system;BlinkMacSystemFont"/>
          <w:i w:val="0"/>
          <w:color w:val="24292E"/>
          <w:sz w:val="22"/>
        </w:rPr>
        <w:t>metricbeat-config.yml</w:t>
      </w:r>
      <w:proofErr w:type="spellEnd"/>
      <w:r>
        <w:rPr>
          <w:rStyle w:val="Emphasis"/>
          <w:rFonts w:ascii="apple-system;BlinkMacSystemFont" w:hAnsi="apple-system;BlinkMacSystemFont"/>
          <w:i w:val="0"/>
          <w:color w:val="24292E"/>
          <w:sz w:val="22"/>
        </w:rPr>
        <w:t xml:space="preserve"> to run the ansible</w:t>
      </w:r>
      <w:r w:rsidR="00FB5118">
        <w:rPr>
          <w:rStyle w:val="Emphasis"/>
          <w:rFonts w:ascii="apple-system;BlinkMacSystemFont" w:hAnsi="apple-system;BlinkMacSystemFont"/>
          <w:i w:val="0"/>
          <w:color w:val="24292E"/>
          <w:sz w:val="22"/>
        </w:rPr>
        <w:t>-</w:t>
      </w:r>
      <w:r>
        <w:rPr>
          <w:rStyle w:val="Emphasis"/>
          <w:rFonts w:ascii="apple-system;BlinkMacSystemFont" w:hAnsi="apple-system;BlinkMacSystemFont"/>
          <w:i w:val="0"/>
          <w:color w:val="24292E"/>
          <w:sz w:val="22"/>
        </w:rPr>
        <w:t>playbook</w:t>
      </w:r>
    </w:p>
    <w:p w14:paraId="1177E676" w14:textId="56467F13" w:rsidR="00401DBE" w:rsidRDefault="00146884" w:rsidP="00DF5BA7">
      <w:pPr>
        <w:pStyle w:val="BodyText"/>
        <w:numPr>
          <w:ilvl w:val="1"/>
          <w:numId w:val="13"/>
        </w:numPr>
        <w:tabs>
          <w:tab w:val="left" w:pos="707"/>
        </w:tabs>
        <w:spacing w:after="219"/>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You would</w:t>
      </w:r>
      <w:r w:rsidR="00FB5118">
        <w:rPr>
          <w:rStyle w:val="Emphasis"/>
          <w:rFonts w:ascii="apple-system;BlinkMacSystemFont" w:hAnsi="apple-system;BlinkMacSystemFont"/>
          <w:i w:val="0"/>
          <w:color w:val="24292E"/>
          <w:sz w:val="22"/>
        </w:rPr>
        <w:t xml:space="preserve"> also</w:t>
      </w:r>
      <w:r>
        <w:rPr>
          <w:rStyle w:val="Emphasis"/>
          <w:rFonts w:ascii="apple-system;BlinkMacSystemFont" w:hAnsi="apple-system;BlinkMacSystemFont"/>
          <w:i w:val="0"/>
          <w:color w:val="24292E"/>
          <w:sz w:val="22"/>
        </w:rPr>
        <w:t xml:space="preserve"> update the </w:t>
      </w:r>
      <w:proofErr w:type="gramStart"/>
      <w:r>
        <w:rPr>
          <w:rStyle w:val="Emphasis"/>
          <w:rFonts w:ascii="apple-system;BlinkMacSystemFont" w:hAnsi="apple-system;BlinkMacSystemFont"/>
          <w:i w:val="0"/>
          <w:color w:val="24292E"/>
          <w:sz w:val="22"/>
        </w:rPr>
        <w:t>hosts</w:t>
      </w:r>
      <w:proofErr w:type="gramEnd"/>
      <w:r>
        <w:rPr>
          <w:rStyle w:val="Emphasis"/>
          <w:rFonts w:ascii="apple-system;BlinkMacSystemFont" w:hAnsi="apple-system;BlinkMacSystemFont"/>
          <w:i w:val="0"/>
          <w:color w:val="24292E"/>
          <w:sz w:val="22"/>
        </w:rPr>
        <w:t xml:space="preserve"> file</w:t>
      </w:r>
      <w:r w:rsidR="00DF5BA7">
        <w:rPr>
          <w:rStyle w:val="Emphasis"/>
          <w:rFonts w:ascii="apple-system;BlinkMacSystemFont" w:hAnsi="apple-system;BlinkMacSystemFont"/>
          <w:i w:val="0"/>
          <w:color w:val="24292E"/>
          <w:sz w:val="22"/>
        </w:rPr>
        <w:t xml:space="preserve">: </w:t>
      </w:r>
      <w:r w:rsidR="00756738">
        <w:rPr>
          <w:rStyle w:val="Emphasis"/>
          <w:rFonts w:ascii="apple-system;BlinkMacSystemFont" w:hAnsi="apple-system;BlinkMacSystemFont"/>
          <w:i w:val="0"/>
          <w:color w:val="24292E"/>
          <w:sz w:val="22"/>
        </w:rPr>
        <w:t>/</w:t>
      </w:r>
      <w:proofErr w:type="spellStart"/>
      <w:r w:rsidR="00756738">
        <w:rPr>
          <w:rStyle w:val="Emphasis"/>
          <w:rFonts w:ascii="apple-system;BlinkMacSystemFont" w:hAnsi="apple-system;BlinkMacSystemFont"/>
          <w:i w:val="0"/>
          <w:color w:val="24292E"/>
          <w:sz w:val="22"/>
        </w:rPr>
        <w:t>etc</w:t>
      </w:r>
      <w:proofErr w:type="spellEnd"/>
      <w:r w:rsidR="00756738">
        <w:rPr>
          <w:rStyle w:val="Emphasis"/>
          <w:rFonts w:ascii="apple-system;BlinkMacSystemFont" w:hAnsi="apple-system;BlinkMacSystemFont"/>
          <w:i w:val="0"/>
          <w:color w:val="24292E"/>
          <w:sz w:val="22"/>
        </w:rPr>
        <w:t>/ansible/</w:t>
      </w:r>
      <w:r w:rsidR="002D5719">
        <w:rPr>
          <w:rStyle w:val="Emphasis"/>
          <w:rFonts w:ascii="apple-system;BlinkMacSystemFont" w:hAnsi="apple-system;BlinkMacSystemFont"/>
          <w:i w:val="0"/>
          <w:color w:val="24292E"/>
          <w:sz w:val="22"/>
        </w:rPr>
        <w:t>hosts</w:t>
      </w:r>
    </w:p>
    <w:p w14:paraId="464ACA66" w14:textId="4FB03CD2" w:rsidR="00DF5BA7" w:rsidRPr="00DF5BA7" w:rsidRDefault="00FB5118" w:rsidP="00401DBE">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DF5BA7" w:rsidRPr="00DF5BA7">
        <w:rPr>
          <w:rStyle w:val="Emphasis"/>
          <w:rFonts w:ascii="apple-system;BlinkMacSystemFont" w:hAnsi="apple-system;BlinkMacSystemFont"/>
          <w:i w:val="0"/>
          <w:color w:val="24292E"/>
          <w:sz w:val="22"/>
        </w:rPr>
        <w:t>[webservers]</w:t>
      </w:r>
    </w:p>
    <w:p w14:paraId="3E437FF3" w14:textId="03A8DFA2" w:rsidR="00DF5BA7" w:rsidRPr="00DF5BA7" w:rsidRDefault="00FB5118" w:rsidP="00DF5B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DF5BA7" w:rsidRPr="00DF5BA7">
        <w:rPr>
          <w:rStyle w:val="Emphasis"/>
          <w:rFonts w:ascii="apple-system;BlinkMacSystemFont" w:hAnsi="apple-system;BlinkMacSystemFont"/>
          <w:i w:val="0"/>
          <w:color w:val="24292E"/>
          <w:sz w:val="22"/>
        </w:rPr>
        <w:t xml:space="preserve">10.0.0.4 </w:t>
      </w:r>
      <w:proofErr w:type="spellStart"/>
      <w:r w:rsidR="00DF5BA7" w:rsidRPr="00DF5BA7">
        <w:rPr>
          <w:rStyle w:val="Emphasis"/>
          <w:rFonts w:ascii="apple-system;BlinkMacSystemFont" w:hAnsi="apple-system;BlinkMacSystemFont"/>
          <w:i w:val="0"/>
          <w:color w:val="24292E"/>
          <w:sz w:val="22"/>
        </w:rPr>
        <w:t>ansible_python_interpreter</w:t>
      </w:r>
      <w:proofErr w:type="spellEnd"/>
      <w:r w:rsidR="00DF5BA7" w:rsidRPr="00DF5BA7">
        <w:rPr>
          <w:rStyle w:val="Emphasis"/>
          <w:rFonts w:ascii="apple-system;BlinkMacSystemFont" w:hAnsi="apple-system;BlinkMacSystemFont"/>
          <w:i w:val="0"/>
          <w:color w:val="24292E"/>
          <w:sz w:val="22"/>
        </w:rPr>
        <w:t>=/</w:t>
      </w:r>
      <w:proofErr w:type="spellStart"/>
      <w:r w:rsidR="00DF5BA7" w:rsidRPr="00DF5BA7">
        <w:rPr>
          <w:rStyle w:val="Emphasis"/>
          <w:rFonts w:ascii="apple-system;BlinkMacSystemFont" w:hAnsi="apple-system;BlinkMacSystemFont"/>
          <w:i w:val="0"/>
          <w:color w:val="24292E"/>
          <w:sz w:val="22"/>
        </w:rPr>
        <w:t>usr</w:t>
      </w:r>
      <w:proofErr w:type="spellEnd"/>
      <w:r w:rsidR="00DF5BA7" w:rsidRPr="00DF5BA7">
        <w:rPr>
          <w:rStyle w:val="Emphasis"/>
          <w:rFonts w:ascii="apple-system;BlinkMacSystemFont" w:hAnsi="apple-system;BlinkMacSystemFont"/>
          <w:i w:val="0"/>
          <w:color w:val="24292E"/>
          <w:sz w:val="22"/>
        </w:rPr>
        <w:t>/bin/python3</w:t>
      </w:r>
    </w:p>
    <w:p w14:paraId="3E905F66" w14:textId="624E6C24" w:rsidR="00DF5BA7" w:rsidRPr="00DF5BA7" w:rsidRDefault="00FB5118" w:rsidP="00DF5B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DF5BA7" w:rsidRPr="00DF5BA7">
        <w:rPr>
          <w:rStyle w:val="Emphasis"/>
          <w:rFonts w:ascii="apple-system;BlinkMacSystemFont" w:hAnsi="apple-system;BlinkMacSystemFont"/>
          <w:i w:val="0"/>
          <w:color w:val="24292E"/>
          <w:sz w:val="22"/>
        </w:rPr>
        <w:t xml:space="preserve">10.0.0.5 </w:t>
      </w:r>
      <w:proofErr w:type="spellStart"/>
      <w:r w:rsidR="00DF5BA7" w:rsidRPr="00DF5BA7">
        <w:rPr>
          <w:rStyle w:val="Emphasis"/>
          <w:rFonts w:ascii="apple-system;BlinkMacSystemFont" w:hAnsi="apple-system;BlinkMacSystemFont"/>
          <w:i w:val="0"/>
          <w:color w:val="24292E"/>
          <w:sz w:val="22"/>
        </w:rPr>
        <w:t>ansible_python_interpreter</w:t>
      </w:r>
      <w:proofErr w:type="spellEnd"/>
      <w:r w:rsidR="00DF5BA7" w:rsidRPr="00DF5BA7">
        <w:rPr>
          <w:rStyle w:val="Emphasis"/>
          <w:rFonts w:ascii="apple-system;BlinkMacSystemFont" w:hAnsi="apple-system;BlinkMacSystemFont"/>
          <w:i w:val="0"/>
          <w:color w:val="24292E"/>
          <w:sz w:val="22"/>
        </w:rPr>
        <w:t>=/</w:t>
      </w:r>
      <w:proofErr w:type="spellStart"/>
      <w:r w:rsidR="00DF5BA7" w:rsidRPr="00DF5BA7">
        <w:rPr>
          <w:rStyle w:val="Emphasis"/>
          <w:rFonts w:ascii="apple-system;BlinkMacSystemFont" w:hAnsi="apple-system;BlinkMacSystemFont"/>
          <w:i w:val="0"/>
          <w:color w:val="24292E"/>
          <w:sz w:val="22"/>
        </w:rPr>
        <w:t>usr</w:t>
      </w:r>
      <w:proofErr w:type="spellEnd"/>
      <w:r w:rsidR="00DF5BA7" w:rsidRPr="00DF5BA7">
        <w:rPr>
          <w:rStyle w:val="Emphasis"/>
          <w:rFonts w:ascii="apple-system;BlinkMacSystemFont" w:hAnsi="apple-system;BlinkMacSystemFont"/>
          <w:i w:val="0"/>
          <w:color w:val="24292E"/>
          <w:sz w:val="22"/>
        </w:rPr>
        <w:t>/bin/python3</w:t>
      </w:r>
    </w:p>
    <w:p w14:paraId="38640EB1" w14:textId="53EB119D" w:rsidR="00DF5BA7" w:rsidRPr="00DF5BA7" w:rsidRDefault="00FB5118" w:rsidP="00DF5B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DF5BA7" w:rsidRPr="00DF5BA7">
        <w:rPr>
          <w:rStyle w:val="Emphasis"/>
          <w:rFonts w:ascii="apple-system;BlinkMacSystemFont" w:hAnsi="apple-system;BlinkMacSystemFont"/>
          <w:i w:val="0"/>
          <w:color w:val="24292E"/>
          <w:sz w:val="22"/>
        </w:rPr>
        <w:t xml:space="preserve">10.0.0.6 </w:t>
      </w:r>
      <w:proofErr w:type="spellStart"/>
      <w:r w:rsidR="00DF5BA7" w:rsidRPr="00DF5BA7">
        <w:rPr>
          <w:rStyle w:val="Emphasis"/>
          <w:rFonts w:ascii="apple-system;BlinkMacSystemFont" w:hAnsi="apple-system;BlinkMacSystemFont"/>
          <w:i w:val="0"/>
          <w:color w:val="24292E"/>
          <w:sz w:val="22"/>
        </w:rPr>
        <w:t>ansible_python_interpreter</w:t>
      </w:r>
      <w:proofErr w:type="spellEnd"/>
      <w:r w:rsidR="00DF5BA7" w:rsidRPr="00DF5BA7">
        <w:rPr>
          <w:rStyle w:val="Emphasis"/>
          <w:rFonts w:ascii="apple-system;BlinkMacSystemFont" w:hAnsi="apple-system;BlinkMacSystemFont"/>
          <w:i w:val="0"/>
          <w:color w:val="24292E"/>
          <w:sz w:val="22"/>
        </w:rPr>
        <w:t>=/</w:t>
      </w:r>
      <w:proofErr w:type="spellStart"/>
      <w:r w:rsidR="00DF5BA7" w:rsidRPr="00DF5BA7">
        <w:rPr>
          <w:rStyle w:val="Emphasis"/>
          <w:rFonts w:ascii="apple-system;BlinkMacSystemFont" w:hAnsi="apple-system;BlinkMacSystemFont"/>
          <w:i w:val="0"/>
          <w:color w:val="24292E"/>
          <w:sz w:val="22"/>
        </w:rPr>
        <w:t>usr</w:t>
      </w:r>
      <w:proofErr w:type="spellEnd"/>
      <w:r w:rsidR="00DF5BA7" w:rsidRPr="00DF5BA7">
        <w:rPr>
          <w:rStyle w:val="Emphasis"/>
          <w:rFonts w:ascii="apple-system;BlinkMacSystemFont" w:hAnsi="apple-system;BlinkMacSystemFont"/>
          <w:i w:val="0"/>
          <w:color w:val="24292E"/>
          <w:sz w:val="22"/>
        </w:rPr>
        <w:t>/bin/python3</w:t>
      </w:r>
    </w:p>
    <w:p w14:paraId="71946A4C" w14:textId="7ADCA664" w:rsidR="00DF5BA7" w:rsidRPr="00DF5BA7" w:rsidRDefault="00FB5118" w:rsidP="00DF5B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DF5BA7" w:rsidRPr="00DF5BA7">
        <w:rPr>
          <w:rStyle w:val="Emphasis"/>
          <w:rFonts w:ascii="apple-system;BlinkMacSystemFont" w:hAnsi="apple-system;BlinkMacSystemFont"/>
          <w:i w:val="0"/>
          <w:color w:val="24292E"/>
          <w:sz w:val="22"/>
        </w:rPr>
        <w:t>[elk]</w:t>
      </w:r>
    </w:p>
    <w:p w14:paraId="6EE43F29" w14:textId="3FD105F6" w:rsidR="00134104" w:rsidRDefault="00DF5BA7" w:rsidP="00FB5118">
      <w:pPr>
        <w:pStyle w:val="BodyText"/>
        <w:spacing w:after="219"/>
        <w:ind w:left="2123" w:firstLine="4"/>
        <w:rPr>
          <w:rStyle w:val="Emphasis"/>
          <w:rFonts w:ascii="apple-system;BlinkMacSystemFont" w:hAnsi="apple-system;BlinkMacSystemFont"/>
          <w:i w:val="0"/>
          <w:color w:val="24292E"/>
          <w:sz w:val="22"/>
        </w:rPr>
      </w:pPr>
      <w:r w:rsidRPr="00DF5BA7">
        <w:rPr>
          <w:rStyle w:val="Emphasis"/>
          <w:rFonts w:ascii="apple-system;BlinkMacSystemFont" w:hAnsi="apple-system;BlinkMacSystemFont"/>
          <w:i w:val="0"/>
          <w:color w:val="24292E"/>
          <w:sz w:val="22"/>
        </w:rPr>
        <w:t xml:space="preserve">10.1.0.4 </w:t>
      </w:r>
      <w:proofErr w:type="spellStart"/>
      <w:r w:rsidRPr="00DF5BA7">
        <w:rPr>
          <w:rStyle w:val="Emphasis"/>
          <w:rFonts w:ascii="apple-system;BlinkMacSystemFont" w:hAnsi="apple-system;BlinkMacSystemFont"/>
          <w:i w:val="0"/>
          <w:color w:val="24292E"/>
          <w:sz w:val="22"/>
        </w:rPr>
        <w:t>ansible_python_interpreter</w:t>
      </w:r>
      <w:proofErr w:type="spellEnd"/>
      <w:r w:rsidRPr="00DF5BA7">
        <w:rPr>
          <w:rStyle w:val="Emphasis"/>
          <w:rFonts w:ascii="apple-system;BlinkMacSystemFont" w:hAnsi="apple-system;BlinkMacSystemFont"/>
          <w:i w:val="0"/>
          <w:color w:val="24292E"/>
          <w:sz w:val="22"/>
        </w:rPr>
        <w:t>=/</w:t>
      </w:r>
      <w:proofErr w:type="spellStart"/>
      <w:r w:rsidRPr="00DF5BA7">
        <w:rPr>
          <w:rStyle w:val="Emphasis"/>
          <w:rFonts w:ascii="apple-system;BlinkMacSystemFont" w:hAnsi="apple-system;BlinkMacSystemFont"/>
          <w:i w:val="0"/>
          <w:color w:val="24292E"/>
          <w:sz w:val="22"/>
        </w:rPr>
        <w:t>usr</w:t>
      </w:r>
      <w:proofErr w:type="spellEnd"/>
      <w:r w:rsidRPr="00DF5BA7">
        <w:rPr>
          <w:rStyle w:val="Emphasis"/>
          <w:rFonts w:ascii="apple-system;BlinkMacSystemFont" w:hAnsi="apple-system;BlinkMacSystemFont"/>
          <w:i w:val="0"/>
          <w:color w:val="24292E"/>
          <w:sz w:val="22"/>
        </w:rPr>
        <w:t>/bin/python3</w:t>
      </w:r>
    </w:p>
    <w:p w14:paraId="50DE7C54" w14:textId="77777777" w:rsidR="00401DBE" w:rsidRPr="00DF5BA7" w:rsidRDefault="00401DBE" w:rsidP="00DF5BA7">
      <w:pPr>
        <w:pStyle w:val="BodyText"/>
        <w:spacing w:after="219"/>
        <w:ind w:left="1414"/>
        <w:rPr>
          <w:rStyle w:val="Emphasis"/>
          <w:i w:val="0"/>
          <w:iCs w:val="0"/>
        </w:rPr>
      </w:pPr>
    </w:p>
    <w:p w14:paraId="2174619E" w14:textId="77777777" w:rsidR="00B24C07" w:rsidRPr="00B24C07" w:rsidRDefault="00146884">
      <w:pPr>
        <w:pStyle w:val="BodyText"/>
        <w:numPr>
          <w:ilvl w:val="0"/>
          <w:numId w:val="13"/>
        </w:numPr>
        <w:tabs>
          <w:tab w:val="left" w:pos="707"/>
        </w:tabs>
        <w:spacing w:after="219"/>
        <w:rPr>
          <w:rStyle w:val="Emphasis"/>
          <w:i w:val="0"/>
          <w:iCs w:val="0"/>
        </w:rPr>
      </w:pPr>
      <w:r>
        <w:rPr>
          <w:rStyle w:val="Emphasis"/>
          <w:rFonts w:ascii="apple-system;BlinkMacSystemFont" w:hAnsi="apple-system;BlinkMacSystemFont"/>
          <w:i w:val="0"/>
          <w:color w:val="24292E"/>
          <w:sz w:val="22"/>
        </w:rPr>
        <w:t>How do I specify which machine to install the ELK server on versus which to install Filebeat on?</w:t>
      </w:r>
      <w:r w:rsidR="00E167C5">
        <w:rPr>
          <w:rStyle w:val="Emphasis"/>
          <w:rFonts w:ascii="apple-system;BlinkMacSystemFont" w:hAnsi="apple-system;BlinkMacSystemFont"/>
          <w:i w:val="0"/>
          <w:color w:val="24292E"/>
          <w:sz w:val="22"/>
        </w:rPr>
        <w:t xml:space="preserve"> </w:t>
      </w:r>
    </w:p>
    <w:p w14:paraId="7573D9B3" w14:textId="6BA7DA73" w:rsidR="00340281" w:rsidRDefault="00B5350B" w:rsidP="00B24C07">
      <w:pPr>
        <w:pStyle w:val="BodyText"/>
        <w:numPr>
          <w:ilvl w:val="1"/>
          <w:numId w:val="13"/>
        </w:numPr>
        <w:tabs>
          <w:tab w:val="left" w:pos="707"/>
        </w:tabs>
        <w:spacing w:after="219"/>
      </w:pPr>
      <w:r>
        <w:rPr>
          <w:rStyle w:val="Emphasis"/>
          <w:rFonts w:ascii="apple-system;BlinkMacSystemFont" w:hAnsi="apple-system;BlinkMacSystemFont"/>
          <w:i w:val="0"/>
          <w:color w:val="24292E"/>
          <w:sz w:val="22"/>
        </w:rPr>
        <w:t xml:space="preserve">You would need to make a new group [webserver] and include the VM IP’s and </w:t>
      </w:r>
      <w:r w:rsidR="00623139">
        <w:rPr>
          <w:rStyle w:val="Emphasis"/>
          <w:rFonts w:ascii="apple-system;BlinkMacSystemFont" w:hAnsi="apple-system;BlinkMacSystemFont"/>
          <w:i w:val="0"/>
          <w:color w:val="24292E"/>
          <w:sz w:val="22"/>
        </w:rPr>
        <w:t xml:space="preserve">[elk] and include the Elk server IP. </w:t>
      </w:r>
    </w:p>
    <w:p w14:paraId="5BFBF702" w14:textId="63DF37FC" w:rsidR="00B24C07" w:rsidRDefault="00146884">
      <w:pPr>
        <w:pStyle w:val="BodyText"/>
        <w:numPr>
          <w:ilvl w:val="0"/>
          <w:numId w:val="13"/>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Which URL do you navigate to in order to check that the ELK server is running?</w:t>
      </w:r>
      <w:r w:rsidR="00623139">
        <w:rPr>
          <w:rFonts w:ascii="apple-system;BlinkMacSystemFont" w:hAnsi="apple-system;BlinkMacSystemFont"/>
          <w:color w:val="24292E"/>
          <w:sz w:val="22"/>
        </w:rPr>
        <w:t xml:space="preserve"> </w:t>
      </w:r>
    </w:p>
    <w:p w14:paraId="78739FFC" w14:textId="0641A45B" w:rsidR="00340281" w:rsidRDefault="00623139" w:rsidP="00B24C07">
      <w:pPr>
        <w:pStyle w:val="BodyText"/>
        <w:numPr>
          <w:ilvl w:val="1"/>
          <w:numId w:val="13"/>
        </w:numPr>
        <w:tabs>
          <w:tab w:val="left" w:pos="707"/>
        </w:tabs>
        <w:spacing w:after="219"/>
        <w:rPr>
          <w:rFonts w:ascii="apple-system;BlinkMacSystemFont" w:hAnsi="apple-system;BlinkMacSystemFont"/>
          <w:color w:val="24292E"/>
          <w:sz w:val="22"/>
        </w:rPr>
      </w:pPr>
      <w:r>
        <w:rPr>
          <w:rFonts w:ascii="apple-system;BlinkMacSystemFont" w:hAnsi="apple-system;BlinkMacSystemFont"/>
          <w:color w:val="24292E"/>
          <w:sz w:val="22"/>
        </w:rPr>
        <w:t xml:space="preserve">You would navigate to the </w:t>
      </w:r>
      <w:hyperlink w:history="1">
        <w:r w:rsidR="008D6C18" w:rsidRPr="004E5B2A">
          <w:rPr>
            <w:rStyle w:val="Hyperlink"/>
            <w:rFonts w:ascii="apple-system;BlinkMacSystemFont" w:hAnsi="apple-system;BlinkMacSystemFont"/>
            <w:sz w:val="22"/>
          </w:rPr>
          <w:t>http://[ELK public IP]:5601</w:t>
        </w:r>
      </w:hyperlink>
      <w:r w:rsidR="008B387E">
        <w:rPr>
          <w:rFonts w:ascii="apple-system;BlinkMacSystemFont" w:hAnsi="apple-system;BlinkMacSystemFont"/>
          <w:color w:val="24292E"/>
          <w:sz w:val="22"/>
        </w:rPr>
        <w:t xml:space="preserve"> </w:t>
      </w:r>
      <w:r w:rsidR="00006EFE">
        <w:rPr>
          <w:rFonts w:ascii="apple-system;BlinkMacSystemFont" w:hAnsi="apple-system;BlinkMacSystemFont"/>
          <w:color w:val="24292E"/>
          <w:sz w:val="22"/>
        </w:rPr>
        <w:t xml:space="preserve">(use the ELK server </w:t>
      </w:r>
      <w:r w:rsidR="008D6C18">
        <w:rPr>
          <w:rFonts w:ascii="apple-system;BlinkMacSystemFont" w:hAnsi="apple-system;BlinkMacSystemFont"/>
          <w:color w:val="24292E"/>
          <w:sz w:val="22"/>
        </w:rPr>
        <w:t xml:space="preserve">public </w:t>
      </w:r>
      <w:r w:rsidR="00006EFE">
        <w:rPr>
          <w:rFonts w:ascii="apple-system;BlinkMacSystemFont" w:hAnsi="apple-system;BlinkMacSystemFont"/>
          <w:color w:val="24292E"/>
          <w:sz w:val="22"/>
        </w:rPr>
        <w:t>IP)</w:t>
      </w:r>
      <w:r w:rsidR="007257D7">
        <w:rPr>
          <w:rFonts w:ascii="apple-system;BlinkMacSystemFont" w:hAnsi="apple-system;BlinkMacSystemFont"/>
          <w:color w:val="24292E"/>
          <w:sz w:val="22"/>
        </w:rPr>
        <w:t xml:space="preserve"> </w:t>
      </w:r>
      <w:r w:rsidR="008B387E">
        <w:rPr>
          <w:rFonts w:ascii="apple-system;BlinkMacSystemFont" w:hAnsi="apple-system;BlinkMacSystemFont"/>
          <w:color w:val="24292E"/>
          <w:sz w:val="22"/>
        </w:rPr>
        <w:t>to access Kibana</w:t>
      </w:r>
    </w:p>
    <w:p w14:paraId="06CD7F69" w14:textId="2A563F99" w:rsidR="00340281" w:rsidRDefault="00146884">
      <w:pPr>
        <w:pStyle w:val="BodyText"/>
        <w:spacing w:after="0"/>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As a </w:t>
      </w:r>
      <w:r>
        <w:rPr>
          <w:rStyle w:val="StrongEmphasis"/>
          <w:rFonts w:ascii="apple-system;BlinkMacSystemFont" w:hAnsi="apple-system;BlinkMacSystemFont"/>
          <w:color w:val="24292E"/>
          <w:sz w:val="22"/>
        </w:rPr>
        <w:t>Bonus</w:t>
      </w:r>
      <w:r>
        <w:rPr>
          <w:rStyle w:val="Emphasis"/>
          <w:rFonts w:ascii="apple-system;BlinkMacSystemFont" w:hAnsi="apple-system;BlinkMacSystemFont"/>
          <w:i w:val="0"/>
          <w:color w:val="24292E"/>
          <w:sz w:val="22"/>
        </w:rPr>
        <w:t>, provide the specific commands the user will need to run to download the playbook, update the files, etc.</w:t>
      </w:r>
    </w:p>
    <w:p w14:paraId="49D29451" w14:textId="0CB69277" w:rsidR="0068471F" w:rsidRDefault="0068471F">
      <w:pPr>
        <w:pStyle w:val="BodyText"/>
        <w:spacing w:after="0"/>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 </w:t>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SSH </w:t>
      </w:r>
      <w:hyperlink r:id="rId8" w:history="1">
        <w:r w:rsidR="005D3BBC" w:rsidRPr="004E5B2A">
          <w:rPr>
            <w:rStyle w:val="Hyperlink"/>
            <w:rFonts w:ascii="apple-system;BlinkMacSystemFont" w:hAnsi="apple-system;BlinkMacSystemFont"/>
            <w:sz w:val="22"/>
          </w:rPr>
          <w:t>RedAdmin@10.0.04</w:t>
        </w:r>
      </w:hyperlink>
    </w:p>
    <w:p w14:paraId="2A14C1AC" w14:textId="7568B2D9" w:rsidR="005D3BBC" w:rsidRDefault="005D3BBC">
      <w:pPr>
        <w:pStyle w:val="BodyText"/>
        <w:spacing w:after="0"/>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proofErr w:type="spellStart"/>
      <w:r w:rsidR="00404A2F">
        <w:rPr>
          <w:rStyle w:val="Emphasis"/>
          <w:rFonts w:ascii="apple-system;BlinkMacSystemFont" w:hAnsi="apple-system;BlinkMacSystemFont"/>
          <w:i w:val="0"/>
          <w:color w:val="24292E"/>
          <w:sz w:val="22"/>
        </w:rPr>
        <w:t>Sudo</w:t>
      </w:r>
      <w:proofErr w:type="spellEnd"/>
      <w:r w:rsidR="00404A2F">
        <w:rPr>
          <w:rStyle w:val="Emphasis"/>
          <w:rFonts w:ascii="apple-system;BlinkMacSystemFont" w:hAnsi="apple-system;BlinkMacSystemFont"/>
          <w:i w:val="0"/>
          <w:color w:val="24292E"/>
          <w:sz w:val="22"/>
        </w:rPr>
        <w:t xml:space="preserve"> docker container list -a</w:t>
      </w:r>
    </w:p>
    <w:p w14:paraId="4CA21BBD" w14:textId="03DEE85F" w:rsidR="00404A2F" w:rsidRDefault="00404A2F">
      <w:pPr>
        <w:pStyle w:val="BodyText"/>
        <w:spacing w:after="0"/>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proofErr w:type="spellStart"/>
      <w:r>
        <w:rPr>
          <w:rStyle w:val="Emphasis"/>
          <w:rFonts w:ascii="apple-system;BlinkMacSystemFont" w:hAnsi="apple-system;BlinkMacSystemFont"/>
          <w:i w:val="0"/>
          <w:color w:val="24292E"/>
          <w:sz w:val="22"/>
        </w:rPr>
        <w:t>Sudo</w:t>
      </w:r>
      <w:proofErr w:type="spellEnd"/>
      <w:r>
        <w:rPr>
          <w:rStyle w:val="Emphasis"/>
          <w:rFonts w:ascii="apple-system;BlinkMacSystemFont" w:hAnsi="apple-system;BlinkMacSystemFont"/>
          <w:i w:val="0"/>
          <w:color w:val="24292E"/>
          <w:sz w:val="22"/>
        </w:rPr>
        <w:t xml:space="preserve"> docker start container (container name)</w:t>
      </w:r>
    </w:p>
    <w:p w14:paraId="531D79E5" w14:textId="7E12B5A1" w:rsidR="00404A2F" w:rsidRDefault="00404A2F">
      <w:pPr>
        <w:pStyle w:val="BodyText"/>
        <w:spacing w:after="0"/>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proofErr w:type="spellStart"/>
      <w:r>
        <w:rPr>
          <w:rStyle w:val="Emphasis"/>
          <w:rFonts w:ascii="apple-system;BlinkMacSystemFont" w:hAnsi="apple-system;BlinkMacSystemFont"/>
          <w:i w:val="0"/>
          <w:color w:val="24292E"/>
          <w:sz w:val="22"/>
        </w:rPr>
        <w:t>Sudo</w:t>
      </w:r>
      <w:proofErr w:type="spellEnd"/>
      <w:r>
        <w:rPr>
          <w:rStyle w:val="Emphasis"/>
          <w:rFonts w:ascii="apple-system;BlinkMacSystemFont" w:hAnsi="apple-system;BlinkMacSystemFont"/>
          <w:i w:val="0"/>
          <w:color w:val="24292E"/>
          <w:sz w:val="22"/>
        </w:rPr>
        <w:t xml:space="preserve"> docker attach container (container name)</w:t>
      </w:r>
    </w:p>
    <w:p w14:paraId="149D922C" w14:textId="1D4A6329" w:rsidR="00340281" w:rsidRDefault="00404A2F">
      <w:r>
        <w:tab/>
      </w:r>
      <w:r>
        <w:tab/>
      </w:r>
      <w:r w:rsidR="005404A7">
        <w:t>Cd /</w:t>
      </w:r>
      <w:proofErr w:type="spellStart"/>
      <w:r w:rsidR="005404A7">
        <w:t>etc</w:t>
      </w:r>
      <w:proofErr w:type="spellEnd"/>
      <w:r w:rsidR="005404A7">
        <w:t>/ansible</w:t>
      </w:r>
    </w:p>
    <w:p w14:paraId="06055315" w14:textId="71D64E7A" w:rsidR="007C06A7" w:rsidRDefault="005404A7" w:rsidP="007C06A7">
      <w:pPr>
        <w:pStyle w:val="BodyText"/>
        <w:tabs>
          <w:tab w:val="left" w:pos="707"/>
        </w:tabs>
        <w:spacing w:after="219"/>
        <w:ind w:left="1414"/>
        <w:rPr>
          <w:rStyle w:val="Emphasis"/>
          <w:rFonts w:ascii="apple-system;BlinkMacSystemFont" w:hAnsi="apple-system;BlinkMacSystemFont"/>
          <w:i w:val="0"/>
          <w:color w:val="24292E"/>
          <w:sz w:val="22"/>
        </w:rPr>
      </w:pPr>
      <w:r>
        <w:tab/>
      </w:r>
      <w:r w:rsidR="000E2382">
        <w:t>Nano /</w:t>
      </w:r>
      <w:proofErr w:type="spellStart"/>
      <w:r w:rsidR="000E2382">
        <w:t>etc</w:t>
      </w:r>
      <w:proofErr w:type="spellEnd"/>
      <w:r w:rsidR="000E2382">
        <w:t>/ansible/hosts (add webservers</w:t>
      </w:r>
      <w:r w:rsidR="007C06A7">
        <w:t xml:space="preserve"> and elk groups with the private IP and</w:t>
      </w:r>
      <w:r w:rsidR="00B60966">
        <w:t xml:space="preserve"> </w:t>
      </w:r>
      <w:proofErr w:type="spellStart"/>
      <w:r w:rsidR="007C06A7" w:rsidRPr="00DF5BA7">
        <w:rPr>
          <w:rStyle w:val="Emphasis"/>
          <w:rFonts w:ascii="apple-system;BlinkMacSystemFont" w:hAnsi="apple-system;BlinkMacSystemFont"/>
          <w:i w:val="0"/>
          <w:color w:val="24292E"/>
          <w:sz w:val="22"/>
        </w:rPr>
        <w:t>ansible_python_interpreter</w:t>
      </w:r>
      <w:proofErr w:type="spellEnd"/>
      <w:r w:rsidR="007C06A7" w:rsidRPr="00DF5BA7">
        <w:rPr>
          <w:rStyle w:val="Emphasis"/>
          <w:rFonts w:ascii="apple-system;BlinkMacSystemFont" w:hAnsi="apple-system;BlinkMacSystemFont"/>
          <w:i w:val="0"/>
          <w:color w:val="24292E"/>
          <w:sz w:val="22"/>
        </w:rPr>
        <w:t>=/</w:t>
      </w:r>
      <w:proofErr w:type="spellStart"/>
      <w:r w:rsidR="007C06A7" w:rsidRPr="00DF5BA7">
        <w:rPr>
          <w:rStyle w:val="Emphasis"/>
          <w:rFonts w:ascii="apple-system;BlinkMacSystemFont" w:hAnsi="apple-system;BlinkMacSystemFont"/>
          <w:i w:val="0"/>
          <w:color w:val="24292E"/>
          <w:sz w:val="22"/>
        </w:rPr>
        <w:t>usr</w:t>
      </w:r>
      <w:proofErr w:type="spellEnd"/>
      <w:r w:rsidR="007C06A7" w:rsidRPr="00DF5BA7">
        <w:rPr>
          <w:rStyle w:val="Emphasis"/>
          <w:rFonts w:ascii="apple-system;BlinkMacSystemFont" w:hAnsi="apple-system;BlinkMacSystemFont"/>
          <w:i w:val="0"/>
          <w:color w:val="24292E"/>
          <w:sz w:val="22"/>
        </w:rPr>
        <w:t>/bin/python3</w:t>
      </w:r>
      <w:r w:rsidR="007C06A7">
        <w:rPr>
          <w:rStyle w:val="Emphasis"/>
          <w:rFonts w:ascii="apple-system;BlinkMacSystemFont" w:hAnsi="apple-system;BlinkMacSystemFont"/>
          <w:i w:val="0"/>
          <w:color w:val="24292E"/>
          <w:sz w:val="22"/>
        </w:rPr>
        <w:t xml:space="preserve"> after the IP</w:t>
      </w:r>
    </w:p>
    <w:p w14:paraId="458D7FF4" w14:textId="11FA1341" w:rsidR="00B60966" w:rsidRDefault="00E17A6E"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Curl </w:t>
      </w:r>
      <w:hyperlink r:id="rId9" w:history="1">
        <w:r w:rsidR="00247322" w:rsidRPr="004E5B2A">
          <w:rPr>
            <w:rStyle w:val="Hyperlink"/>
            <w:rFonts w:ascii="apple-system;BlinkMacSystemFont" w:hAnsi="apple-system;BlinkMacSystemFont"/>
            <w:sz w:val="22"/>
          </w:rPr>
          <w:t>https://gist.githubusercontent.com/slape/5cc350109583af6cbe577bbcc0710c93/raw/eca603b72586fbe148c11f9c87bf96a63cb25760/Filebeat</w:t>
        </w:r>
      </w:hyperlink>
      <w:r w:rsidR="00247322">
        <w:rPr>
          <w:rStyle w:val="Emphasis"/>
          <w:rFonts w:ascii="apple-system;BlinkMacSystemFont" w:hAnsi="apple-system;BlinkMacSystemFont"/>
          <w:i w:val="0"/>
          <w:color w:val="24292E"/>
          <w:sz w:val="22"/>
        </w:rPr>
        <w:t xml:space="preserve"> &gt;&gt;</w:t>
      </w:r>
      <w:r w:rsidR="00921700">
        <w:rPr>
          <w:rStyle w:val="Emphasis"/>
          <w:rFonts w:ascii="apple-system;BlinkMacSystemFont" w:hAnsi="apple-system;BlinkMacSystemFont"/>
          <w:i w:val="0"/>
          <w:color w:val="24292E"/>
          <w:sz w:val="22"/>
        </w:rPr>
        <w:t xml:space="preserve"> /</w:t>
      </w:r>
      <w:proofErr w:type="spellStart"/>
      <w:r w:rsidR="00921700">
        <w:rPr>
          <w:rStyle w:val="Emphasis"/>
          <w:rFonts w:ascii="apple-system;BlinkMacSystemFont" w:hAnsi="apple-system;BlinkMacSystemFont"/>
          <w:i w:val="0"/>
          <w:color w:val="24292E"/>
          <w:sz w:val="22"/>
        </w:rPr>
        <w:t>etc</w:t>
      </w:r>
      <w:proofErr w:type="spellEnd"/>
      <w:r w:rsidR="00921700">
        <w:rPr>
          <w:rStyle w:val="Emphasis"/>
          <w:rFonts w:ascii="apple-system;BlinkMacSystemFont" w:hAnsi="apple-system;BlinkMacSystemFont"/>
          <w:i w:val="0"/>
          <w:color w:val="24292E"/>
          <w:sz w:val="22"/>
        </w:rPr>
        <w:t>/ansible/</w:t>
      </w:r>
      <w:proofErr w:type="spellStart"/>
      <w:r w:rsidR="00921700">
        <w:rPr>
          <w:rStyle w:val="Emphasis"/>
          <w:rFonts w:ascii="apple-system;BlinkMacSystemFont" w:hAnsi="apple-system;BlinkMacSystemFont"/>
          <w:i w:val="0"/>
          <w:color w:val="24292E"/>
          <w:sz w:val="22"/>
        </w:rPr>
        <w:t>filebeat-config.yml</w:t>
      </w:r>
      <w:proofErr w:type="spellEnd"/>
    </w:p>
    <w:p w14:paraId="0EEB7606" w14:textId="77777777" w:rsidR="000210B7" w:rsidRDefault="008764E9"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Update file: </w:t>
      </w:r>
    </w:p>
    <w:p w14:paraId="63026EDF" w14:textId="77777777" w:rsidR="00BB02A5" w:rsidRDefault="000210B7"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p>
    <w:p w14:paraId="41C157B7" w14:textId="76E2141E" w:rsidR="008764E9" w:rsidRDefault="00BB02A5"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proofErr w:type="spellStart"/>
      <w:proofErr w:type="gramStart"/>
      <w:r w:rsidR="008764E9">
        <w:rPr>
          <w:rStyle w:val="Emphasis"/>
          <w:rFonts w:ascii="apple-system;BlinkMacSystemFont" w:hAnsi="apple-system;BlinkMacSystemFont"/>
          <w:i w:val="0"/>
          <w:color w:val="24292E"/>
          <w:sz w:val="22"/>
        </w:rPr>
        <w:t>output.elasticsearch</w:t>
      </w:r>
      <w:proofErr w:type="spellEnd"/>
      <w:proofErr w:type="gramEnd"/>
      <w:r w:rsidR="008764E9">
        <w:rPr>
          <w:rStyle w:val="Emphasis"/>
          <w:rFonts w:ascii="apple-system;BlinkMacSystemFont" w:hAnsi="apple-system;BlinkMacSystemFont"/>
          <w:i w:val="0"/>
          <w:color w:val="24292E"/>
          <w:sz w:val="22"/>
        </w:rPr>
        <w:t>:</w:t>
      </w:r>
    </w:p>
    <w:p w14:paraId="1DED64FF" w14:textId="5CDB614B" w:rsidR="008764E9" w:rsidRDefault="008764E9"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lastRenderedPageBreak/>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Hosts: [</w:t>
      </w:r>
      <w:r w:rsidR="00F12EE5">
        <w:rPr>
          <w:rStyle w:val="Emphasis"/>
          <w:rFonts w:ascii="apple-system;BlinkMacSystemFont" w:hAnsi="apple-system;BlinkMacSystemFont"/>
          <w:i w:val="0"/>
          <w:color w:val="24292E"/>
          <w:sz w:val="22"/>
        </w:rPr>
        <w:t>“Elk private IP]:9200</w:t>
      </w:r>
    </w:p>
    <w:p w14:paraId="708BF7B9" w14:textId="2B14F66C" w:rsidR="000210B7" w:rsidRDefault="00F12EE5" w:rsidP="000210B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Username: “elastic”</w:t>
      </w:r>
    </w:p>
    <w:p w14:paraId="1307A15E" w14:textId="18F70D3E" w:rsidR="00F12EE5" w:rsidRDefault="00F12EE5"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r w:rsidR="000210B7">
        <w:rPr>
          <w:rStyle w:val="Emphasis"/>
          <w:rFonts w:ascii="apple-system;BlinkMacSystemFont" w:hAnsi="apple-system;BlinkMacSystemFont"/>
          <w:i w:val="0"/>
          <w:color w:val="24292E"/>
          <w:sz w:val="22"/>
        </w:rPr>
        <w:t xml:space="preserve"> </w:t>
      </w:r>
      <w:r>
        <w:rPr>
          <w:rStyle w:val="Emphasis"/>
          <w:rFonts w:ascii="apple-system;BlinkMacSystemFont" w:hAnsi="apple-system;BlinkMacSystemFont"/>
          <w:i w:val="0"/>
          <w:color w:val="24292E"/>
          <w:sz w:val="22"/>
        </w:rPr>
        <w:t xml:space="preserve">  Password: “</w:t>
      </w:r>
      <w:proofErr w:type="spellStart"/>
      <w:r>
        <w:rPr>
          <w:rStyle w:val="Emphasis"/>
          <w:rFonts w:ascii="apple-system;BlinkMacSystemFont" w:hAnsi="apple-system;BlinkMacSystemFont"/>
          <w:i w:val="0"/>
          <w:color w:val="24292E"/>
          <w:sz w:val="22"/>
        </w:rPr>
        <w:t>changeme</w:t>
      </w:r>
      <w:proofErr w:type="spellEnd"/>
      <w:r>
        <w:rPr>
          <w:rStyle w:val="Emphasis"/>
          <w:rFonts w:ascii="apple-system;BlinkMacSystemFont" w:hAnsi="apple-system;BlinkMacSystemFont"/>
          <w:i w:val="0"/>
          <w:color w:val="24292E"/>
          <w:sz w:val="22"/>
        </w:rPr>
        <w:t>”</w:t>
      </w:r>
    </w:p>
    <w:p w14:paraId="58C3CFCD" w14:textId="48B42CD6" w:rsidR="000210B7" w:rsidRDefault="000210B7"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p>
    <w:p w14:paraId="3318EA63" w14:textId="77777777" w:rsidR="00BB02A5" w:rsidRDefault="00F12EE5"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sidR="000210B7">
        <w:rPr>
          <w:rStyle w:val="Emphasis"/>
          <w:rFonts w:ascii="apple-system;BlinkMacSystemFont" w:hAnsi="apple-system;BlinkMacSystemFont"/>
          <w:i w:val="0"/>
          <w:color w:val="24292E"/>
          <w:sz w:val="22"/>
        </w:rPr>
        <w:tab/>
        <w:t xml:space="preserve">  ```</w:t>
      </w:r>
      <w:r>
        <w:rPr>
          <w:rStyle w:val="Emphasis"/>
          <w:rFonts w:ascii="apple-system;BlinkMacSystemFont" w:hAnsi="apple-system;BlinkMacSystemFont"/>
          <w:i w:val="0"/>
          <w:color w:val="24292E"/>
          <w:sz w:val="22"/>
        </w:rPr>
        <w:t xml:space="preserve"> </w:t>
      </w:r>
    </w:p>
    <w:p w14:paraId="1C580B6E" w14:textId="7ACE087D" w:rsidR="00F12EE5" w:rsidRDefault="00BB02A5"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proofErr w:type="spellStart"/>
      <w:r w:rsidR="00F12EE5">
        <w:rPr>
          <w:rStyle w:val="Emphasis"/>
          <w:rFonts w:ascii="apple-system;BlinkMacSystemFont" w:hAnsi="apple-system;BlinkMacSystemFont"/>
          <w:i w:val="0"/>
          <w:color w:val="24292E"/>
          <w:sz w:val="22"/>
        </w:rPr>
        <w:t>Setup.kibana</w:t>
      </w:r>
      <w:proofErr w:type="spellEnd"/>
      <w:r w:rsidR="000210B7">
        <w:rPr>
          <w:rStyle w:val="Emphasis"/>
          <w:rFonts w:ascii="apple-system;BlinkMacSystemFont" w:hAnsi="apple-system;BlinkMacSystemFont"/>
          <w:i w:val="0"/>
          <w:color w:val="24292E"/>
          <w:sz w:val="22"/>
        </w:rPr>
        <w:t>:</w:t>
      </w:r>
    </w:p>
    <w:p w14:paraId="362061E8" w14:textId="6D5688A6" w:rsidR="00F12EE5" w:rsidRDefault="00F12EE5"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       </w:t>
      </w:r>
      <w:r w:rsidR="000210B7">
        <w:rPr>
          <w:rStyle w:val="Emphasis"/>
          <w:rFonts w:ascii="apple-system;BlinkMacSystemFont" w:hAnsi="apple-system;BlinkMacSystemFont"/>
          <w:i w:val="0"/>
          <w:color w:val="24292E"/>
          <w:sz w:val="22"/>
        </w:rPr>
        <w:t>Hosts: “Elk private IP]:5601</w:t>
      </w:r>
    </w:p>
    <w:p w14:paraId="2BC5406B" w14:textId="55D130EE" w:rsidR="000210B7" w:rsidRDefault="000210B7" w:rsidP="007C06A7">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w:t>
      </w:r>
    </w:p>
    <w:p w14:paraId="027E2893" w14:textId="7DA7B79E" w:rsidR="00534254" w:rsidRDefault="00921700" w:rsidP="00534254">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Curl </w:t>
      </w:r>
      <w:hyperlink r:id="rId10" w:history="1">
        <w:r w:rsidR="00534254" w:rsidRPr="004E5B2A">
          <w:rPr>
            <w:rStyle w:val="Hyperlink"/>
            <w:rFonts w:ascii="apple-system;BlinkMacSystemFont" w:hAnsi="apple-system;BlinkMacSystemFont"/>
            <w:sz w:val="22"/>
          </w:rPr>
          <w:t>https://artiacts.elastic.co/downloads/beats/metricbeat/metricbeat-7.4.0-amd64.deb</w:t>
        </w:r>
      </w:hyperlink>
      <w:r w:rsidR="00534254">
        <w:rPr>
          <w:rStyle w:val="Emphasis"/>
          <w:rFonts w:ascii="apple-system;BlinkMacSystemFont" w:hAnsi="apple-system;BlinkMacSystemFont"/>
          <w:i w:val="0"/>
          <w:color w:val="24292E"/>
          <w:sz w:val="22"/>
        </w:rPr>
        <w:t xml:space="preserve"> &gt;&gt; /</w:t>
      </w:r>
      <w:proofErr w:type="spellStart"/>
      <w:r w:rsidR="00534254">
        <w:rPr>
          <w:rStyle w:val="Emphasis"/>
          <w:rFonts w:ascii="apple-system;BlinkMacSystemFont" w:hAnsi="apple-system;BlinkMacSystemFont"/>
          <w:i w:val="0"/>
          <w:color w:val="24292E"/>
          <w:sz w:val="22"/>
        </w:rPr>
        <w:t>etc</w:t>
      </w:r>
      <w:proofErr w:type="spellEnd"/>
      <w:r w:rsidR="00534254">
        <w:rPr>
          <w:rStyle w:val="Emphasis"/>
          <w:rFonts w:ascii="apple-system;BlinkMacSystemFont" w:hAnsi="apple-system;BlinkMacSystemFont"/>
          <w:i w:val="0"/>
          <w:color w:val="24292E"/>
          <w:sz w:val="22"/>
        </w:rPr>
        <w:t>/ansible/</w:t>
      </w:r>
      <w:proofErr w:type="spellStart"/>
      <w:r w:rsidR="00534254">
        <w:rPr>
          <w:rStyle w:val="Emphasis"/>
          <w:rFonts w:ascii="apple-system;BlinkMacSystemFont" w:hAnsi="apple-system;BlinkMacSystemFont"/>
          <w:i w:val="0"/>
          <w:color w:val="24292E"/>
          <w:sz w:val="22"/>
        </w:rPr>
        <w:t>metricbeat-config.yml</w:t>
      </w:r>
      <w:proofErr w:type="spellEnd"/>
    </w:p>
    <w:p w14:paraId="263C3664" w14:textId="4FB921DA" w:rsidR="00711374" w:rsidRDefault="00711374" w:rsidP="00534254">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 xml:space="preserve">Do the same steps as the </w:t>
      </w:r>
      <w:proofErr w:type="spellStart"/>
      <w:r>
        <w:rPr>
          <w:rStyle w:val="Emphasis"/>
          <w:rFonts w:ascii="apple-system;BlinkMacSystemFont" w:hAnsi="apple-system;BlinkMacSystemFont"/>
          <w:i w:val="0"/>
          <w:color w:val="24292E"/>
          <w:sz w:val="22"/>
        </w:rPr>
        <w:t>filebeat</w:t>
      </w:r>
      <w:proofErr w:type="spellEnd"/>
      <w:r>
        <w:rPr>
          <w:rStyle w:val="Emphasis"/>
          <w:rFonts w:ascii="apple-system;BlinkMacSystemFont" w:hAnsi="apple-system;BlinkMacSystemFont"/>
          <w:i w:val="0"/>
          <w:color w:val="24292E"/>
          <w:sz w:val="22"/>
        </w:rPr>
        <w:t xml:space="preserve"> when updating the </w:t>
      </w:r>
      <w:proofErr w:type="gramStart"/>
      <w:r>
        <w:rPr>
          <w:rStyle w:val="Emphasis"/>
          <w:rFonts w:ascii="apple-system;BlinkMacSystemFont" w:hAnsi="apple-system;BlinkMacSystemFont"/>
          <w:i w:val="0"/>
          <w:color w:val="24292E"/>
          <w:sz w:val="22"/>
        </w:rPr>
        <w:t>file</w:t>
      </w:r>
      <w:proofErr w:type="gramEnd"/>
    </w:p>
    <w:p w14:paraId="0C548D94" w14:textId="344D6AC2" w:rsidR="00711374" w:rsidRDefault="00BD4C05" w:rsidP="00534254">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Create </w:t>
      </w:r>
      <w:proofErr w:type="spellStart"/>
      <w:r>
        <w:rPr>
          <w:rStyle w:val="Emphasis"/>
          <w:rFonts w:ascii="apple-system;BlinkMacSystemFont" w:hAnsi="apple-system;BlinkMacSystemFont"/>
          <w:i w:val="0"/>
          <w:color w:val="24292E"/>
          <w:sz w:val="22"/>
        </w:rPr>
        <w:t>filebeat-playbook.yml</w:t>
      </w:r>
      <w:proofErr w:type="spellEnd"/>
      <w:r>
        <w:rPr>
          <w:rStyle w:val="Emphasis"/>
          <w:rFonts w:ascii="apple-system;BlinkMacSystemFont" w:hAnsi="apple-system;BlinkMacSystemFont"/>
          <w:i w:val="0"/>
          <w:color w:val="24292E"/>
          <w:sz w:val="22"/>
        </w:rPr>
        <w:t xml:space="preserve"> and </w:t>
      </w:r>
      <w:proofErr w:type="spellStart"/>
      <w:r>
        <w:rPr>
          <w:rStyle w:val="Emphasis"/>
          <w:rFonts w:ascii="apple-system;BlinkMacSystemFont" w:hAnsi="apple-system;BlinkMacSystemFont"/>
          <w:i w:val="0"/>
          <w:color w:val="24292E"/>
          <w:sz w:val="22"/>
        </w:rPr>
        <w:t>metricbeat-playbook.yml</w:t>
      </w:r>
      <w:proofErr w:type="spellEnd"/>
    </w:p>
    <w:p w14:paraId="1905700B" w14:textId="7D26F871" w:rsidR="00D91910" w:rsidRDefault="00D91910" w:rsidP="00534254">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Run ansible-playbook </w:t>
      </w:r>
      <w:proofErr w:type="spellStart"/>
      <w:r>
        <w:rPr>
          <w:rStyle w:val="Emphasis"/>
          <w:rFonts w:ascii="apple-system;BlinkMacSystemFont" w:hAnsi="apple-system;BlinkMacSystemFont"/>
          <w:i w:val="0"/>
          <w:color w:val="24292E"/>
          <w:sz w:val="22"/>
        </w:rPr>
        <w:t>filebeat-playbook.yml</w:t>
      </w:r>
      <w:proofErr w:type="spellEnd"/>
    </w:p>
    <w:p w14:paraId="5B161484" w14:textId="759C2ECA" w:rsidR="00D91910" w:rsidRDefault="00D91910" w:rsidP="00534254">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Run ansible-playbook </w:t>
      </w:r>
      <w:proofErr w:type="spellStart"/>
      <w:r>
        <w:rPr>
          <w:rStyle w:val="Emphasis"/>
          <w:rFonts w:ascii="apple-system;BlinkMacSystemFont" w:hAnsi="apple-system;BlinkMacSystemFont"/>
          <w:i w:val="0"/>
          <w:color w:val="24292E"/>
          <w:sz w:val="22"/>
        </w:rPr>
        <w:t>metricbeat-playbook.yml</w:t>
      </w:r>
      <w:proofErr w:type="spellEnd"/>
    </w:p>
    <w:p w14:paraId="01A6AE44" w14:textId="047E4359" w:rsidR="00991A13" w:rsidRDefault="00991A13" w:rsidP="00991A13">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ab/>
      </w:r>
      <w:r>
        <w:rPr>
          <w:rStyle w:val="Emphasis"/>
          <w:rFonts w:ascii="apple-system;BlinkMacSystemFont" w:hAnsi="apple-system;BlinkMacSystemFont"/>
          <w:i w:val="0"/>
          <w:color w:val="24292E"/>
          <w:sz w:val="22"/>
        </w:rPr>
        <w:tab/>
        <w:t>Once you have the “ok” with the from running the playbooks you are ready to navigate to Kibana</w:t>
      </w:r>
    </w:p>
    <w:p w14:paraId="7AEA5EB5" w14:textId="7C4E2C15" w:rsidR="00991A13" w:rsidRDefault="00991A13" w:rsidP="00991A13">
      <w:pPr>
        <w:pStyle w:val="BodyText"/>
        <w:tabs>
          <w:tab w:val="left" w:pos="707"/>
        </w:tabs>
        <w:spacing w:after="219"/>
        <w:ind w:left="1414"/>
        <w:rPr>
          <w:rStyle w:val="Emphasis"/>
          <w:rFonts w:ascii="apple-system;BlinkMacSystemFont" w:hAnsi="apple-system;BlinkMacSystemFont"/>
          <w:i w:val="0"/>
          <w:color w:val="24292E"/>
          <w:sz w:val="22"/>
        </w:rPr>
      </w:pPr>
      <w:r>
        <w:rPr>
          <w:rStyle w:val="Emphasis"/>
          <w:rFonts w:ascii="apple-system;BlinkMacSystemFont" w:hAnsi="apple-system;BlinkMacSystemFont"/>
          <w:i w:val="0"/>
          <w:color w:val="24292E"/>
          <w:sz w:val="22"/>
        </w:rPr>
        <w:t xml:space="preserve">In your browser </w:t>
      </w:r>
      <w:r w:rsidR="00B109B8">
        <w:rPr>
          <w:rStyle w:val="Emphasis"/>
          <w:rFonts w:ascii="apple-system;BlinkMacSystemFont" w:hAnsi="apple-system;BlinkMacSystemFont"/>
          <w:i w:val="0"/>
          <w:color w:val="24292E"/>
          <w:sz w:val="22"/>
        </w:rPr>
        <w:t xml:space="preserve">go to </w:t>
      </w:r>
      <w:hyperlink r:id="rId11" w:history="1">
        <w:r w:rsidR="00B109B8" w:rsidRPr="004E5B2A">
          <w:rPr>
            <w:rStyle w:val="Hyperlink"/>
            <w:rFonts w:ascii="apple-system;BlinkMacSystemFont" w:hAnsi="apple-system;BlinkMacSystemFont"/>
            <w:sz w:val="22"/>
          </w:rPr>
          <w:t>http://(Elk</w:t>
        </w:r>
      </w:hyperlink>
      <w:r w:rsidR="00B109B8">
        <w:rPr>
          <w:rStyle w:val="Emphasis"/>
          <w:rFonts w:ascii="apple-system;BlinkMacSystemFont" w:hAnsi="apple-system;BlinkMacSystemFont"/>
          <w:i w:val="0"/>
          <w:color w:val="24292E"/>
          <w:sz w:val="22"/>
        </w:rPr>
        <w:t xml:space="preserve"> public IP):5601 and this should bring up the Kibana web portal and you are ready to monitor your VMs</w:t>
      </w:r>
    </w:p>
    <w:p w14:paraId="1E6D1D07" w14:textId="77777777" w:rsidR="00A07A77" w:rsidRDefault="00A07A77" w:rsidP="00534254">
      <w:pPr>
        <w:pStyle w:val="BodyText"/>
        <w:tabs>
          <w:tab w:val="left" w:pos="707"/>
        </w:tabs>
        <w:spacing w:after="219"/>
        <w:ind w:left="1414"/>
        <w:rPr>
          <w:rStyle w:val="Emphasis"/>
          <w:rFonts w:ascii="apple-system;BlinkMacSystemFont" w:hAnsi="apple-system;BlinkMacSystemFont"/>
          <w:i w:val="0"/>
          <w:color w:val="24292E"/>
          <w:sz w:val="22"/>
        </w:rPr>
      </w:pPr>
    </w:p>
    <w:p w14:paraId="4B869A99" w14:textId="77777777" w:rsidR="007C06A7" w:rsidRDefault="007C06A7" w:rsidP="007C06A7">
      <w:pPr>
        <w:pStyle w:val="BodyText"/>
        <w:tabs>
          <w:tab w:val="left" w:pos="707"/>
        </w:tabs>
        <w:spacing w:after="219"/>
        <w:ind w:left="1414"/>
        <w:rPr>
          <w:rStyle w:val="Emphasis"/>
          <w:rFonts w:ascii="apple-system;BlinkMacSystemFont" w:hAnsi="apple-system;BlinkMacSystemFont"/>
          <w:i w:val="0"/>
          <w:color w:val="24292E"/>
          <w:sz w:val="22"/>
        </w:rPr>
      </w:pPr>
    </w:p>
    <w:p w14:paraId="7A39D88C" w14:textId="77777777" w:rsidR="007C06A7" w:rsidRPr="00DF5BA7" w:rsidRDefault="007C06A7" w:rsidP="007C06A7">
      <w:pPr>
        <w:pStyle w:val="BodyText"/>
        <w:tabs>
          <w:tab w:val="left" w:pos="707"/>
        </w:tabs>
        <w:spacing w:after="219"/>
        <w:ind w:left="1414"/>
        <w:rPr>
          <w:rStyle w:val="Emphasis"/>
          <w:rFonts w:ascii="apple-system;BlinkMacSystemFont" w:hAnsi="apple-system;BlinkMacSystemFont"/>
          <w:i w:val="0"/>
          <w:color w:val="24292E"/>
          <w:sz w:val="22"/>
        </w:rPr>
      </w:pPr>
    </w:p>
    <w:p w14:paraId="778692F9" w14:textId="15510B33" w:rsidR="000E2382" w:rsidRDefault="000E2382"/>
    <w:sectPr w:rsidR="000E238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Calibri"/>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SFMono-Regular;Consolas;Libe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E57"/>
    <w:multiLevelType w:val="multilevel"/>
    <w:tmpl w:val="829C3AAC"/>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5676D6F"/>
    <w:multiLevelType w:val="multilevel"/>
    <w:tmpl w:val="101C6A28"/>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A4D4ACF"/>
    <w:multiLevelType w:val="multilevel"/>
    <w:tmpl w:val="5180EF9C"/>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57A1691"/>
    <w:multiLevelType w:val="multilevel"/>
    <w:tmpl w:val="E4C26CF0"/>
    <w:lvl w:ilvl="0">
      <w:start w:val="1"/>
      <w:numFmt w:val="bullet"/>
      <w:suff w:val="nothing"/>
      <w:lvlText w:val=""/>
      <w:lvlJc w:val="left"/>
      <w:pPr>
        <w:tabs>
          <w:tab w:val="num" w:pos="707"/>
        </w:tabs>
        <w:ind w:left="707" w:firstLine="0"/>
      </w:pPr>
      <w:rPr>
        <w:rFonts w:ascii="Symbol" w:hAnsi="Symbol" w:cs="Symbol" w:hint="default"/>
      </w:r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576601"/>
    <w:multiLevelType w:val="multilevel"/>
    <w:tmpl w:val="83526E56"/>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Wingdings" w:hAnsi="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21F27B5"/>
    <w:multiLevelType w:val="multilevel"/>
    <w:tmpl w:val="657CA238"/>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363"/>
        </w:tabs>
        <w:ind w:left="1363" w:hanging="283"/>
      </w:pPr>
      <w:rPr>
        <w:rFonts w:ascii="Wingdings" w:hAnsi="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38DA311A"/>
    <w:multiLevelType w:val="multilevel"/>
    <w:tmpl w:val="F75E564C"/>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94E30FB"/>
    <w:multiLevelType w:val="multilevel"/>
    <w:tmpl w:val="7374CE0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43A12A92"/>
    <w:multiLevelType w:val="multilevel"/>
    <w:tmpl w:val="DEC483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FCA2DDA"/>
    <w:multiLevelType w:val="multilevel"/>
    <w:tmpl w:val="9DFC40A8"/>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506E4917"/>
    <w:multiLevelType w:val="multilevel"/>
    <w:tmpl w:val="8E42DCA6"/>
    <w:lvl w:ilvl="0">
      <w:start w:val="1"/>
      <w:numFmt w:val="bullet"/>
      <w:lvlText w:val=""/>
      <w:lvlJc w:val="left"/>
      <w:pPr>
        <w:tabs>
          <w:tab w:val="num" w:pos="709"/>
        </w:tabs>
        <w:ind w:left="709" w:firstLine="0"/>
      </w:pPr>
      <w:rPr>
        <w:rFonts w:ascii="Wingdings" w:hAnsi="Wingdings" w:hint="default"/>
      </w:rPr>
    </w:lvl>
    <w:lvl w:ilvl="1">
      <w:start w:val="1"/>
      <w:numFmt w:val="bullet"/>
      <w:lvlText w:val=""/>
      <w:lvlJc w:val="left"/>
      <w:pPr>
        <w:tabs>
          <w:tab w:val="num" w:pos="1725"/>
        </w:tabs>
        <w:ind w:left="1725" w:hanging="283"/>
      </w:pPr>
      <w:rPr>
        <w:rFonts w:ascii="Wingdings" w:hAnsi="Wingdings" w:hint="default"/>
      </w:rPr>
    </w:lvl>
    <w:lvl w:ilvl="2">
      <w:start w:val="1"/>
      <w:numFmt w:val="bullet"/>
      <w:lvlText w:val=""/>
      <w:lvlJc w:val="left"/>
      <w:pPr>
        <w:tabs>
          <w:tab w:val="num" w:pos="2123"/>
        </w:tabs>
        <w:ind w:left="2123" w:hanging="283"/>
      </w:pPr>
      <w:rPr>
        <w:rFonts w:ascii="Symbol" w:hAnsi="Symbol" w:cs="Symbol" w:hint="default"/>
      </w:rPr>
    </w:lvl>
    <w:lvl w:ilvl="3">
      <w:start w:val="1"/>
      <w:numFmt w:val="bullet"/>
      <w:lvlText w:val=""/>
      <w:lvlJc w:val="left"/>
      <w:pPr>
        <w:tabs>
          <w:tab w:val="num" w:pos="2830"/>
        </w:tabs>
        <w:ind w:left="2830" w:hanging="283"/>
      </w:pPr>
      <w:rPr>
        <w:rFonts w:ascii="Symbol" w:hAnsi="Symbol" w:cs="Symbol" w:hint="default"/>
      </w:rPr>
    </w:lvl>
    <w:lvl w:ilvl="4">
      <w:start w:val="1"/>
      <w:numFmt w:val="bullet"/>
      <w:lvlText w:val=""/>
      <w:lvlJc w:val="left"/>
      <w:pPr>
        <w:tabs>
          <w:tab w:val="num" w:pos="3537"/>
        </w:tabs>
        <w:ind w:left="3537" w:hanging="283"/>
      </w:pPr>
      <w:rPr>
        <w:rFonts w:ascii="Symbol" w:hAnsi="Symbol" w:cs="Symbol" w:hint="default"/>
      </w:rPr>
    </w:lvl>
    <w:lvl w:ilvl="5">
      <w:start w:val="1"/>
      <w:numFmt w:val="bullet"/>
      <w:lvlText w:val=""/>
      <w:lvlJc w:val="left"/>
      <w:pPr>
        <w:tabs>
          <w:tab w:val="num" w:pos="4244"/>
        </w:tabs>
        <w:ind w:left="4244" w:hanging="283"/>
      </w:pPr>
      <w:rPr>
        <w:rFonts w:ascii="Symbol" w:hAnsi="Symbol" w:cs="Symbol" w:hint="default"/>
      </w:rPr>
    </w:lvl>
    <w:lvl w:ilvl="6">
      <w:start w:val="1"/>
      <w:numFmt w:val="bullet"/>
      <w:lvlText w:val=""/>
      <w:lvlJc w:val="left"/>
      <w:pPr>
        <w:tabs>
          <w:tab w:val="num" w:pos="4951"/>
        </w:tabs>
        <w:ind w:left="4951" w:hanging="283"/>
      </w:pPr>
      <w:rPr>
        <w:rFonts w:ascii="Symbol" w:hAnsi="Symbol" w:cs="Symbol" w:hint="default"/>
      </w:rPr>
    </w:lvl>
    <w:lvl w:ilvl="7">
      <w:start w:val="1"/>
      <w:numFmt w:val="bullet"/>
      <w:lvlText w:val=""/>
      <w:lvlJc w:val="left"/>
      <w:pPr>
        <w:tabs>
          <w:tab w:val="num" w:pos="5658"/>
        </w:tabs>
        <w:ind w:left="5658" w:hanging="283"/>
      </w:pPr>
      <w:rPr>
        <w:rFonts w:ascii="Symbol" w:hAnsi="Symbol" w:cs="Symbol" w:hint="default"/>
      </w:rPr>
    </w:lvl>
    <w:lvl w:ilvl="8">
      <w:start w:val="1"/>
      <w:numFmt w:val="bullet"/>
      <w:lvlText w:val=""/>
      <w:lvlJc w:val="left"/>
      <w:pPr>
        <w:tabs>
          <w:tab w:val="num" w:pos="6365"/>
        </w:tabs>
        <w:ind w:left="6365" w:hanging="283"/>
      </w:pPr>
      <w:rPr>
        <w:rFonts w:ascii="Symbol" w:hAnsi="Symbol" w:cs="Symbol" w:hint="default"/>
      </w:rPr>
    </w:lvl>
  </w:abstractNum>
  <w:abstractNum w:abstractNumId="11" w15:restartNumberingAfterBreak="0">
    <w:nsid w:val="5CB8525E"/>
    <w:multiLevelType w:val="multilevel"/>
    <w:tmpl w:val="368AC1F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611C29E0"/>
    <w:multiLevelType w:val="multilevel"/>
    <w:tmpl w:val="4EA43D6C"/>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68584CC9"/>
    <w:multiLevelType w:val="multilevel"/>
    <w:tmpl w:val="BD54B0E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723"/>
        </w:tabs>
        <w:ind w:left="1723" w:hanging="283"/>
      </w:pPr>
      <w:rPr>
        <w:rFonts w:ascii="Wingdings" w:hAnsi="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6FBE0C0B"/>
    <w:multiLevelType w:val="multilevel"/>
    <w:tmpl w:val="4162D958"/>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70FA6E70"/>
    <w:multiLevelType w:val="hybridMultilevel"/>
    <w:tmpl w:val="F042AD7C"/>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6" w15:restartNumberingAfterBreak="0">
    <w:nsid w:val="766F5B21"/>
    <w:multiLevelType w:val="hybridMultilevel"/>
    <w:tmpl w:val="99D61BB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11"/>
  </w:num>
  <w:num w:numId="4">
    <w:abstractNumId w:val="5"/>
  </w:num>
  <w:num w:numId="5">
    <w:abstractNumId w:val="2"/>
  </w:num>
  <w:num w:numId="6">
    <w:abstractNumId w:val="12"/>
  </w:num>
  <w:num w:numId="7">
    <w:abstractNumId w:val="13"/>
  </w:num>
  <w:num w:numId="8">
    <w:abstractNumId w:val="6"/>
  </w:num>
  <w:num w:numId="9">
    <w:abstractNumId w:val="1"/>
  </w:num>
  <w:num w:numId="10">
    <w:abstractNumId w:val="14"/>
  </w:num>
  <w:num w:numId="11">
    <w:abstractNumId w:val="9"/>
  </w:num>
  <w:num w:numId="12">
    <w:abstractNumId w:val="0"/>
  </w:num>
  <w:num w:numId="13">
    <w:abstractNumId w:val="4"/>
  </w:num>
  <w:num w:numId="14">
    <w:abstractNumId w:val="8"/>
  </w:num>
  <w:num w:numId="15">
    <w:abstractNumId w:val="1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compat>
    <w:compatSetting w:name="compatibilityMode" w:uri="http://schemas.microsoft.com/office/word" w:val="12"/>
    <w:compatSetting w:name="useWord2013TrackBottomHyphenation" w:uri="http://schemas.microsoft.com/office/word" w:val="0"/>
  </w:compat>
  <w:rsids>
    <w:rsidRoot w:val="005E2FB0"/>
    <w:rsid w:val="00001AEB"/>
    <w:rsid w:val="00006EFE"/>
    <w:rsid w:val="00012378"/>
    <w:rsid w:val="000210B7"/>
    <w:rsid w:val="0002773A"/>
    <w:rsid w:val="00043868"/>
    <w:rsid w:val="0005170B"/>
    <w:rsid w:val="000902DD"/>
    <w:rsid w:val="00093D84"/>
    <w:rsid w:val="000E2382"/>
    <w:rsid w:val="000F2096"/>
    <w:rsid w:val="00127418"/>
    <w:rsid w:val="00134104"/>
    <w:rsid w:val="00146884"/>
    <w:rsid w:val="001A3C17"/>
    <w:rsid w:val="001B30EC"/>
    <w:rsid w:val="001D3B65"/>
    <w:rsid w:val="001D5193"/>
    <w:rsid w:val="001E64E1"/>
    <w:rsid w:val="0022445A"/>
    <w:rsid w:val="00234176"/>
    <w:rsid w:val="00247322"/>
    <w:rsid w:val="0025034A"/>
    <w:rsid w:val="00265138"/>
    <w:rsid w:val="002B0A96"/>
    <w:rsid w:val="002B15B9"/>
    <w:rsid w:val="002B61B9"/>
    <w:rsid w:val="002D5719"/>
    <w:rsid w:val="002F2EE5"/>
    <w:rsid w:val="00340281"/>
    <w:rsid w:val="003B5AD9"/>
    <w:rsid w:val="00401059"/>
    <w:rsid w:val="00401DBE"/>
    <w:rsid w:val="00404A2F"/>
    <w:rsid w:val="00414870"/>
    <w:rsid w:val="00452C22"/>
    <w:rsid w:val="004541F4"/>
    <w:rsid w:val="00474126"/>
    <w:rsid w:val="00534254"/>
    <w:rsid w:val="005404A7"/>
    <w:rsid w:val="005C5A6A"/>
    <w:rsid w:val="005D3BBC"/>
    <w:rsid w:val="005E165B"/>
    <w:rsid w:val="005E2FB0"/>
    <w:rsid w:val="00623139"/>
    <w:rsid w:val="00654D5E"/>
    <w:rsid w:val="0065773D"/>
    <w:rsid w:val="00677FB8"/>
    <w:rsid w:val="0068471F"/>
    <w:rsid w:val="006C0C09"/>
    <w:rsid w:val="00711374"/>
    <w:rsid w:val="007257D7"/>
    <w:rsid w:val="00747F6A"/>
    <w:rsid w:val="00756738"/>
    <w:rsid w:val="007A469A"/>
    <w:rsid w:val="007C06A7"/>
    <w:rsid w:val="007F3BE5"/>
    <w:rsid w:val="00830FBE"/>
    <w:rsid w:val="00844448"/>
    <w:rsid w:val="008764E9"/>
    <w:rsid w:val="008B387E"/>
    <w:rsid w:val="008C6E92"/>
    <w:rsid w:val="008D6C18"/>
    <w:rsid w:val="008E76F7"/>
    <w:rsid w:val="00921700"/>
    <w:rsid w:val="00930B47"/>
    <w:rsid w:val="00991A13"/>
    <w:rsid w:val="00A07A77"/>
    <w:rsid w:val="00A11846"/>
    <w:rsid w:val="00AA7157"/>
    <w:rsid w:val="00B109B8"/>
    <w:rsid w:val="00B24C07"/>
    <w:rsid w:val="00B250CB"/>
    <w:rsid w:val="00B44583"/>
    <w:rsid w:val="00B5350B"/>
    <w:rsid w:val="00B60966"/>
    <w:rsid w:val="00BB02A5"/>
    <w:rsid w:val="00BD4C05"/>
    <w:rsid w:val="00BF153C"/>
    <w:rsid w:val="00BF7325"/>
    <w:rsid w:val="00C02D64"/>
    <w:rsid w:val="00C50385"/>
    <w:rsid w:val="00C824C0"/>
    <w:rsid w:val="00CC25F7"/>
    <w:rsid w:val="00D71498"/>
    <w:rsid w:val="00D91910"/>
    <w:rsid w:val="00DA3DA3"/>
    <w:rsid w:val="00DC276F"/>
    <w:rsid w:val="00DC79AE"/>
    <w:rsid w:val="00DF5BA7"/>
    <w:rsid w:val="00E0695A"/>
    <w:rsid w:val="00E15CC2"/>
    <w:rsid w:val="00E167C5"/>
    <w:rsid w:val="00E17A6E"/>
    <w:rsid w:val="00E40A4D"/>
    <w:rsid w:val="00EC1B66"/>
    <w:rsid w:val="00F12EE5"/>
    <w:rsid w:val="00F54E9D"/>
    <w:rsid w:val="00FB5118"/>
    <w:rsid w:val="00FB6EA6"/>
    <w:rsid w:val="00FD1FB1"/>
    <w:rsid w:val="00FD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590D"/>
  <w15:docId w15:val="{5F36423D-4006-4398-9632-0CBDFE5D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SourceText">
    <w:name w:val="Source Text"/>
    <w:qFormat/>
    <w:rPr>
      <w:rFonts w:ascii="Liberation Mono" w:eastAsia="Noto Sans Mono CJK SC" w:hAnsi="Liberation Mono" w:cs="Liberation Mono"/>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8B3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0865">
      <w:bodyDiv w:val="1"/>
      <w:marLeft w:val="0"/>
      <w:marRight w:val="0"/>
      <w:marTop w:val="0"/>
      <w:marBottom w:val="0"/>
      <w:divBdr>
        <w:top w:val="none" w:sz="0" w:space="0" w:color="auto"/>
        <w:left w:val="none" w:sz="0" w:space="0" w:color="auto"/>
        <w:bottom w:val="none" w:sz="0" w:space="0" w:color="auto"/>
        <w:right w:val="none" w:sz="0" w:space="0" w:color="auto"/>
      </w:divBdr>
      <w:divsChild>
        <w:div w:id="779379648">
          <w:marLeft w:val="0"/>
          <w:marRight w:val="0"/>
          <w:marTop w:val="0"/>
          <w:marBottom w:val="0"/>
          <w:divBdr>
            <w:top w:val="none" w:sz="0" w:space="0" w:color="auto"/>
            <w:left w:val="none" w:sz="0" w:space="0" w:color="auto"/>
            <w:bottom w:val="none" w:sz="0" w:space="0" w:color="auto"/>
            <w:right w:val="none" w:sz="0" w:space="0" w:color="auto"/>
          </w:divBdr>
          <w:divsChild>
            <w:div w:id="2049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9511">
      <w:bodyDiv w:val="1"/>
      <w:marLeft w:val="0"/>
      <w:marRight w:val="0"/>
      <w:marTop w:val="0"/>
      <w:marBottom w:val="0"/>
      <w:divBdr>
        <w:top w:val="none" w:sz="0" w:space="0" w:color="auto"/>
        <w:left w:val="none" w:sz="0" w:space="0" w:color="auto"/>
        <w:bottom w:val="none" w:sz="0" w:space="0" w:color="auto"/>
        <w:right w:val="none" w:sz="0" w:space="0" w:color="auto"/>
      </w:divBdr>
      <w:divsChild>
        <w:div w:id="1177772122">
          <w:marLeft w:val="0"/>
          <w:marRight w:val="0"/>
          <w:marTop w:val="0"/>
          <w:marBottom w:val="0"/>
          <w:divBdr>
            <w:top w:val="none" w:sz="0" w:space="0" w:color="auto"/>
            <w:left w:val="none" w:sz="0" w:space="0" w:color="auto"/>
            <w:bottom w:val="none" w:sz="0" w:space="0" w:color="auto"/>
            <w:right w:val="none" w:sz="0" w:space="0" w:color="auto"/>
          </w:divBdr>
          <w:divsChild>
            <w:div w:id="12674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dAdmin@10.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sgenerator.com/markdown_tables" TargetMode="External"/><Relationship Id="rId11" Type="http://schemas.openxmlformats.org/officeDocument/2006/relationships/hyperlink" Target="http://(Elk" TargetMode="External"/><Relationship Id="rId5" Type="http://schemas.openxmlformats.org/officeDocument/2006/relationships/image" Target="media/image1.png"/><Relationship Id="rId10" Type="http://schemas.openxmlformats.org/officeDocument/2006/relationships/hyperlink" Target="https://artiacts.elastic.co/downloads/beats/metricbeat/metricbeat-7.4.0-amd64.deb" TargetMode="External"/><Relationship Id="rId4" Type="http://schemas.openxmlformats.org/officeDocument/2006/relationships/webSettings" Target="webSettings.xml"/><Relationship Id="rId9" Type="http://schemas.openxmlformats.org/officeDocument/2006/relationships/hyperlink" Target="https://gist.githubusercontent.com/slape/5cc350109583af6cbe577bbcc0710c93/raw/eca603b72586fbe148c11f9c87bf96a63cb25760/Fileb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ie\Downloads\READ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README</Template>
  <TotalTime>5609</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kasie hays</dc:creator>
  <dc:description/>
  <cp:lastModifiedBy>Geramie</cp:lastModifiedBy>
  <cp:revision>97</cp:revision>
  <dcterms:created xsi:type="dcterms:W3CDTF">2021-03-20T18:04:00Z</dcterms:created>
  <dcterms:modified xsi:type="dcterms:W3CDTF">2021-06-18T22:48:00Z</dcterms:modified>
  <dc:language>en-US</dc:language>
</cp:coreProperties>
</file>